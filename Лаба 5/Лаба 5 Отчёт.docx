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B2A42" w14:textId="77777777" w:rsidR="00B85B1D" w:rsidRPr="00B85B1D" w:rsidRDefault="00B85B1D" w:rsidP="00B85B1D">
      <w:pPr>
        <w:jc w:val="center"/>
        <w:rPr>
          <w:rFonts w:ascii="Times New Roman" w:hAnsi="Times New Roman" w:cs="Times New Roman"/>
        </w:rPr>
      </w:pPr>
      <w:bookmarkStart w:id="0" w:name="_Hlk57241879"/>
      <w:r w:rsidRPr="00B85B1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B0CD2A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BB9E05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54AA16E2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32"/>
          <w:szCs w:val="32"/>
        </w:rPr>
        <w:t>Институт информационных технологий и анализа данных</w:t>
      </w:r>
    </w:p>
    <w:p w14:paraId="1C3CB99D" w14:textId="77777777" w:rsidR="00B85B1D" w:rsidRPr="00B85B1D" w:rsidRDefault="00B85B1D" w:rsidP="00B85B1D">
      <w:pPr>
        <w:spacing w:after="100" w:afterAutospacing="1" w:line="156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A989E2" w14:textId="77777777" w:rsidR="00B85B1D" w:rsidRPr="00B85B1D" w:rsidRDefault="00B85B1D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ОТЧЕТ</w:t>
      </w:r>
    </w:p>
    <w:p w14:paraId="631B98BD" w14:textId="44D9E4A0" w:rsidR="00B85B1D" w:rsidRPr="00B85B1D" w:rsidRDefault="005267D7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14:paraId="34BF6B3E" w14:textId="77777777" w:rsidR="00B85B1D" w:rsidRPr="00B85B1D" w:rsidRDefault="00B85B1D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8"/>
      </w:tblGrid>
      <w:tr w:rsidR="00B85B1D" w:rsidRPr="00B85B1D" w14:paraId="4D8E2F88" w14:textId="77777777" w:rsidTr="009D36E0">
        <w:trPr>
          <w:trHeight w:hRule="exact" w:val="397"/>
        </w:trPr>
        <w:tc>
          <w:tcPr>
            <w:tcW w:w="1048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2E820889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Объектно–ориентированное программирование</w:t>
            </w:r>
          </w:p>
        </w:tc>
      </w:tr>
      <w:tr w:rsidR="00B85B1D" w:rsidRPr="00B85B1D" w14:paraId="56909268" w14:textId="77777777" w:rsidTr="009D36E0">
        <w:trPr>
          <w:trHeight w:hRule="exact"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62C26459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с оконным графическим</w:t>
            </w:r>
          </w:p>
        </w:tc>
      </w:tr>
      <w:tr w:rsidR="00B85B1D" w:rsidRPr="00B85B1D" w14:paraId="4FF766A5" w14:textId="77777777" w:rsidTr="009D36E0">
        <w:trPr>
          <w:trHeight w:hRule="exact"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034D8517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Пользовательским интерфейсом.</w:t>
            </w:r>
          </w:p>
        </w:tc>
      </w:tr>
    </w:tbl>
    <w:p w14:paraId="6129B6FC" w14:textId="77777777" w:rsidR="00B85B1D" w:rsidRPr="00B85B1D" w:rsidRDefault="00B85B1D" w:rsidP="00B85B1D">
      <w:pPr>
        <w:spacing w:after="120" w:line="168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  <w:vertAlign w:val="superscript"/>
        </w:rPr>
        <w:t xml:space="preserve">наименование темы       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2"/>
        <w:gridCol w:w="1674"/>
        <w:gridCol w:w="1097"/>
        <w:gridCol w:w="1531"/>
        <w:gridCol w:w="692"/>
        <w:gridCol w:w="2612"/>
      </w:tblGrid>
      <w:tr w:rsidR="00B85B1D" w:rsidRPr="00B85B1D" w14:paraId="2B7DC378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85DD9BC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Выполнил студент     группы: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6376C24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АСУб-19-1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074A5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58BB1EA7" w14:textId="77777777" w:rsidR="00B85B1D" w:rsidRPr="00B85B1D" w:rsidRDefault="00B85B1D" w:rsidP="009D36E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D93D7F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4BD0FCC4" w14:textId="3AFAECCF" w:rsidR="00B85B1D" w:rsidRPr="00B85B1D" w:rsidRDefault="005267D7" w:rsidP="005267D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Гамаюнова А.С</w:t>
            </w:r>
            <w:r w:rsidR="00B85B1D" w:rsidRPr="00B85B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B1D" w:rsidRPr="00B85B1D" w14:paraId="5B468CEC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C0AB63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47BB1D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861188F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FF7EEEE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95F72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5377314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B85B1D" w:rsidRPr="00B85B1D" w14:paraId="7E098829" w14:textId="77777777" w:rsidTr="009D36E0">
        <w:trPr>
          <w:trHeight w:val="67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C991E9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74D1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3994403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770834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026919F5" w14:textId="77777777" w:rsidR="00B85B1D" w:rsidRPr="00B85B1D" w:rsidRDefault="00B85B1D" w:rsidP="009D36E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15735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72F6B84E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Маланова Т.В,</w:t>
            </w:r>
          </w:p>
        </w:tc>
      </w:tr>
      <w:tr w:rsidR="00B85B1D" w:rsidRPr="00B85B1D" w14:paraId="481C5953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B9889A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EBA519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D8D8F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0722CF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CF652D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1691A2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42F67040" w14:textId="1417298C" w:rsidR="00B85B1D" w:rsidRPr="00B85B1D" w:rsidRDefault="00B85B1D" w:rsidP="00B85B1D">
      <w:pPr>
        <w:spacing w:before="1200" w:after="0" w:line="72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B85B1D">
        <w:rPr>
          <w:rFonts w:ascii="Times New Roman" w:hAnsi="Times New Roman" w:cs="Times New Roman"/>
          <w:sz w:val="28"/>
          <w:szCs w:val="28"/>
        </w:rPr>
        <w:fldChar w:fldCharType="begin"/>
      </w:r>
      <w:r w:rsidRPr="00B85B1D">
        <w:rPr>
          <w:rFonts w:ascii="Times New Roman" w:hAnsi="Times New Roman" w:cs="Times New Roman"/>
          <w:sz w:val="28"/>
          <w:szCs w:val="28"/>
        </w:rPr>
        <w:instrText xml:space="preserve"> DATE \@"yyyy' г.'" </w:instrText>
      </w:r>
      <w:r w:rsidRPr="00B85B1D">
        <w:rPr>
          <w:rFonts w:ascii="Times New Roman" w:hAnsi="Times New Roman" w:cs="Times New Roman"/>
          <w:sz w:val="28"/>
          <w:szCs w:val="28"/>
        </w:rPr>
        <w:fldChar w:fldCharType="separate"/>
      </w:r>
      <w:r w:rsidR="006344D2">
        <w:rPr>
          <w:rFonts w:ascii="Times New Roman" w:hAnsi="Times New Roman" w:cs="Times New Roman"/>
          <w:noProof/>
          <w:sz w:val="28"/>
          <w:szCs w:val="28"/>
        </w:rPr>
        <w:t>2020 г.</w:t>
      </w:r>
      <w:r w:rsidRPr="00B85B1D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B85B1D">
        <w:rPr>
          <w:rFonts w:ascii="Times New Roman" w:hAnsi="Times New Roman" w:cs="Times New Roman"/>
          <w:szCs w:val="24"/>
        </w:rPr>
        <w:br w:type="page"/>
      </w:r>
    </w:p>
    <w:p w14:paraId="07AF0F6E" w14:textId="2160E6A1" w:rsidR="00F22100" w:rsidRPr="00B85B1D" w:rsidRDefault="00B85B1D" w:rsidP="00B85B1D">
      <w:pPr>
        <w:pStyle w:val="a4"/>
        <w:rPr>
          <w:rFonts w:cs="Times New Roman"/>
        </w:rPr>
      </w:pPr>
      <w:r w:rsidRPr="00B85B1D">
        <w:rPr>
          <w:rFonts w:cs="Times New Roman"/>
        </w:rPr>
        <w:lastRenderedPageBreak/>
        <w:t>Содержание</w:t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1235123684"/>
        <w:docPartObj>
          <w:docPartGallery w:val="Table of Contents"/>
          <w:docPartUnique/>
        </w:docPartObj>
      </w:sdtPr>
      <w:sdtEndPr/>
      <w:sdtContent>
        <w:p w14:paraId="43033DD2" w14:textId="2EDF60EC" w:rsidR="00E3700A" w:rsidRDefault="00E3700A">
          <w:pPr>
            <w:pStyle w:val="af7"/>
          </w:pPr>
        </w:p>
        <w:p w14:paraId="6E678A1C" w14:textId="7CCAF107" w:rsidR="00E3700A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6344D2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1 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Постановка задачи</w:t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3</w:t>
          </w:r>
        </w:p>
        <w:p w14:paraId="7FEE1468" w14:textId="77777777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2 Проектирование классов</w:t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4</w:t>
          </w:r>
        </w:p>
        <w:p w14:paraId="4BA7C87C" w14:textId="01863E05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3 Проектирование графического интерфейса пользователя 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7</w:t>
          </w:r>
        </w:p>
        <w:p w14:paraId="37B40E99" w14:textId="2B61D9AF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4 Таблица тестов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6E33A04D" w14:textId="2FD8E812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5 Результаты тестирования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9</w:t>
          </w:r>
        </w:p>
        <w:p w14:paraId="74D36E19" w14:textId="473119C3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6 Исходный код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14</w:t>
          </w:r>
        </w:p>
        <w:p w14:paraId="4D99A77A" w14:textId="5FE5114F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Список использованных источников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24</w:t>
          </w:r>
        </w:p>
        <w:p w14:paraId="1AE1DACD" w14:textId="77777777" w:rsidR="00E5212E" w:rsidRPr="00E5212E" w:rsidRDefault="00E5212E" w:rsidP="006344D2">
          <w:pPr>
            <w:spacing w:line="240" w:lineRule="auto"/>
          </w:pPr>
        </w:p>
        <w:p w14:paraId="21BD983E" w14:textId="77777777" w:rsidR="00E5212E" w:rsidRPr="00E5212E" w:rsidRDefault="00E5212E" w:rsidP="00E5212E"/>
        <w:p w14:paraId="39801453" w14:textId="6B91CDFE" w:rsidR="00E3700A" w:rsidRPr="00E5212E" w:rsidRDefault="001E52A5" w:rsidP="00E5212E"/>
      </w:sdtContent>
    </w:sdt>
    <w:p w14:paraId="2C33DB83" w14:textId="6ED828F1" w:rsidR="00DD5700" w:rsidRPr="00B85B1D" w:rsidRDefault="00DD5700" w:rsidP="00DD5700">
      <w:pPr>
        <w:suppressAutoHyphens w:val="0"/>
        <w:autoSpaceDE/>
        <w:autoSpaceDN/>
        <w:adjustRightInd/>
        <w:spacing w:after="160" w:line="22" w:lineRule="auto"/>
        <w:rPr>
          <w:rFonts w:ascii="Times New Roman" w:eastAsiaTheme="minorHAnsi" w:hAnsi="Times New Roman" w:cs="Times New Roman"/>
          <w:b/>
          <w:sz w:val="28"/>
        </w:rPr>
      </w:pPr>
      <w:r>
        <w:rPr>
          <w:rFonts w:ascii="Times New Roman" w:eastAsiaTheme="minorHAnsi" w:hAnsi="Times New Roman" w:cs="Times New Roman"/>
          <w:b/>
          <w:sz w:val="28"/>
        </w:rPr>
        <w:br w:type="page"/>
      </w:r>
    </w:p>
    <w:p w14:paraId="796BB222" w14:textId="34BF97A4" w:rsidR="00B85B1D" w:rsidRPr="00B85B1D" w:rsidRDefault="00B85B1D" w:rsidP="006344D2">
      <w:pPr>
        <w:pStyle w:val="a4"/>
        <w:ind w:firstLine="709"/>
        <w:jc w:val="left"/>
      </w:pPr>
      <w:bookmarkStart w:id="1" w:name="_Toc57242910"/>
      <w:r w:rsidRPr="00B85B1D">
        <w:lastRenderedPageBreak/>
        <w:t>1 Постановка задачи</w:t>
      </w:r>
      <w:bookmarkEnd w:id="1"/>
    </w:p>
    <w:p w14:paraId="731F07B0" w14:textId="77777777" w:rsidR="00B85B1D" w:rsidRPr="00B85B1D" w:rsidRDefault="00B85B1D" w:rsidP="006344D2">
      <w:pPr>
        <w:pStyle w:val="a7"/>
        <w:numPr>
          <w:ilvl w:val="0"/>
          <w:numId w:val="22"/>
        </w:numPr>
        <w:ind w:left="0" w:firstLine="0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Получение общего представления о шаблоне программирования Модель/Вид/Контроллер и его практического применения.</w:t>
      </w:r>
    </w:p>
    <w:p w14:paraId="0876DFAE" w14:textId="77777777" w:rsidR="00B85B1D" w:rsidRPr="00B85B1D" w:rsidRDefault="00B85B1D" w:rsidP="006344D2">
      <w:pPr>
        <w:pStyle w:val="a7"/>
        <w:numPr>
          <w:ilvl w:val="0"/>
          <w:numId w:val="22"/>
        </w:numPr>
        <w:ind w:left="0" w:firstLine="0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Получение практического опыта работы с базовыми графическими библиотеками java.</w:t>
      </w:r>
    </w:p>
    <w:p w14:paraId="536FC9B0" w14:textId="77777777" w:rsidR="00B85B1D" w:rsidRPr="00B85B1D" w:rsidRDefault="00B85B1D" w:rsidP="00177938">
      <w:pPr>
        <w:pStyle w:val="a7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Для выполнения задания необходимо разработать графический пользовательский интерфейс средствами java для работы с классами реализованными при выполнении либо 3-ей, либо 4-ой лабораторной работы.</w:t>
      </w:r>
      <w:r w:rsidRPr="00B85B1D">
        <w:rPr>
          <w:rFonts w:cs="Times New Roman"/>
        </w:rPr>
        <w:tab/>
      </w:r>
    </w:p>
    <w:p w14:paraId="0299369D" w14:textId="77777777" w:rsidR="00B85B1D" w:rsidRPr="00B85B1D" w:rsidRDefault="00B85B1D" w:rsidP="00177938">
      <w:pPr>
        <w:pStyle w:val="a7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Графический пользовательский интерфейс должен предоставлять возможности работы со всеми возможными функциями программы (ввод и вывод данных в соответствующей форме, изменение условий выполнения задания, работа с файлами и т.д.).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</w:t>
      </w:r>
    </w:p>
    <w:p w14:paraId="4AD0D810" w14:textId="77777777" w:rsidR="00B85B1D" w:rsidRPr="00B85B1D" w:rsidRDefault="00B85B1D" w:rsidP="00177938">
      <w:pPr>
        <w:pStyle w:val="a7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Классы, реализующие графический пользовательский интерфейс, должны содержать только обращения к методам классов для выполнения заданий. Для этого может понадобиться модифицировать программный код из предыдущих лабораторных работ.</w:t>
      </w:r>
    </w:p>
    <w:p w14:paraId="35292DBE" w14:textId="581413CC" w:rsidR="00B85B1D" w:rsidRPr="00B85B1D" w:rsidRDefault="00B85B1D">
      <w:pPr>
        <w:suppressAutoHyphens w:val="0"/>
        <w:autoSpaceDE/>
        <w:autoSpaceDN/>
        <w:adjustRightInd/>
        <w:spacing w:after="160" w:line="22" w:lineRule="auto"/>
        <w:rPr>
          <w:rFonts w:ascii="Times New Roman" w:hAnsi="Times New Roman" w:cs="Times New Roman"/>
          <w:sz w:val="28"/>
        </w:rPr>
      </w:pPr>
      <w:r w:rsidRPr="00B85B1D">
        <w:rPr>
          <w:rFonts w:ascii="Times New Roman" w:hAnsi="Times New Roman" w:cs="Times New Roman"/>
        </w:rPr>
        <w:br w:type="page"/>
      </w:r>
    </w:p>
    <w:p w14:paraId="15486802" w14:textId="0D0C71C5" w:rsidR="00B85B1D" w:rsidRPr="00B85B1D" w:rsidRDefault="00B85B1D" w:rsidP="006344D2">
      <w:pPr>
        <w:pStyle w:val="a4"/>
        <w:ind w:firstLine="709"/>
        <w:jc w:val="left"/>
      </w:pPr>
      <w:bookmarkStart w:id="2" w:name="_Toc57242911"/>
      <w:r w:rsidRPr="00B85B1D">
        <w:lastRenderedPageBreak/>
        <w:t>2 Проектирование классов</w:t>
      </w:r>
      <w:bookmarkEnd w:id="2"/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"/>
        <w:gridCol w:w="2287"/>
        <w:gridCol w:w="2337"/>
        <w:gridCol w:w="4662"/>
      </w:tblGrid>
      <w:tr w:rsidR="00B85B1D" w:rsidRPr="00B85B1D" w14:paraId="5C46D6BA" w14:textId="77777777" w:rsidTr="009D36E0">
        <w:trPr>
          <w:trHeight w:val="193"/>
        </w:trPr>
        <w:tc>
          <w:tcPr>
            <w:tcW w:w="960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7B0725EC" w14:textId="77777777" w:rsidR="00B85B1D" w:rsidRPr="00B85B1D" w:rsidRDefault="00B85B1D" w:rsidP="009D36E0">
            <w:pPr>
              <w:pStyle w:val="ab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4"/>
              </w:rPr>
              <w:t>Таблица 1 – Проектирование классов</w:t>
            </w:r>
          </w:p>
        </w:tc>
      </w:tr>
      <w:tr w:rsidR="00B85B1D" w:rsidRPr="00B85B1D" w14:paraId="5230AEB3" w14:textId="77777777" w:rsidTr="00F303EC">
        <w:trPr>
          <w:trHeight w:val="759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A8917D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E21BCF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51C545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099F49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Поля (атрибуты)</w:t>
            </w:r>
          </w:p>
        </w:tc>
      </w:tr>
      <w:tr w:rsidR="00B85B1D" w:rsidRPr="005267D7" w14:paraId="77CAC0BB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AFA8C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5A8774" w14:textId="78D71404" w:rsidR="00B85B1D" w:rsidRPr="006344D2" w:rsidRDefault="00B85B1D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public class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0B48A0" w14:textId="48F8E714" w:rsidR="00B85B1D" w:rsidRPr="006344D2" w:rsidRDefault="00B85B1D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массивом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0F471F" w14:textId="52590BA0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элементов в массиве</w:t>
            </w:r>
          </w:p>
          <w:p w14:paraId="59499AF6" w14:textId="341C0539" w:rsidR="00B85B1D" w:rsidRPr="006344D2" w:rsidRDefault="005267D7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int[] arr - массив</w:t>
            </w:r>
          </w:p>
        </w:tc>
      </w:tr>
      <w:tr w:rsidR="00B85B1D" w:rsidRPr="005267D7" w14:paraId="4EC7ED7F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50BF51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C86A29" w14:textId="1A3DDB35" w:rsidR="00B85B1D" w:rsidRPr="006344D2" w:rsidRDefault="005267D7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public class WorkString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9D514D" w14:textId="14FB0B24" w:rsidR="00B85B1D" w:rsidRPr="006344D2" w:rsidRDefault="005267D7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для работы со строкой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182ECB" w14:textId="1D81D1BA" w:rsidR="00B85B1D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String text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B85B1D" w:rsidRPr="00B85B1D" w14:paraId="33755CDB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EF137A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CB1033" w14:textId="3AF04A9D" w:rsidR="00B85B1D" w:rsidRPr="006344D2" w:rsidRDefault="005267D7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WorkFile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396F6A" w14:textId="3F7867CE" w:rsidR="00B85B1D" w:rsidRPr="006344D2" w:rsidRDefault="005267D7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для работы с вводом/выводом файлов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1CE477" w14:textId="55F4458F" w:rsidR="00B85B1D" w:rsidRPr="006344D2" w:rsidRDefault="005267D7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static String traceback – вывод сообщения об ошибке;</w:t>
            </w:r>
          </w:p>
        </w:tc>
      </w:tr>
      <w:tr w:rsidR="00B85B1D" w:rsidRPr="00B85B1D" w14:paraId="2CAB0766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781D2B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03CBC4" w14:textId="24730C54" w:rsidR="00B85B1D" w:rsidRPr="006344D2" w:rsidRDefault="005267D7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main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AD138A" w14:textId="399379FA" w:rsidR="00B85B1D" w:rsidRPr="006344D2" w:rsidRDefault="00B85B1D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для запуска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D3805B" w14:textId="3600D36E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5E59E2" w14:textId="69BB48A7" w:rsidR="00B85B1D" w:rsidRPr="006344D2" w:rsidRDefault="00B85B1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B1D" w:rsidRPr="006344D2" w14:paraId="6476950A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4794CB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240730" w14:textId="2319B8AF" w:rsidR="00B85B1D" w:rsidRPr="006344D2" w:rsidRDefault="005267D7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MainWindow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34954D" w14:textId="50FF7247" w:rsidR="00B85B1D" w:rsidRPr="006344D2" w:rsidRDefault="005267D7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с главным окном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2F0150" w14:textId="38937A04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JRadioButton task1RadioButton, static JRadioButton task2RadioButton, static JRadioButton task3RadioButton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14:paraId="27524BBB" w14:textId="77777777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CBC17B" w14:textId="55CFDD6B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JTextArea label1, private JTextArea label2, private JTextArea label3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заданиями</w:t>
            </w:r>
          </w:p>
          <w:p w14:paraId="1DE511BE" w14:textId="67FAB0E6" w:rsidR="005267D7" w:rsidRPr="006344D2" w:rsidRDefault="005267D7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JLabel label4, private JLabel label6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private JLabel label7,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JLabel label9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private JTextArea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59DF" w:rsidRPr="006344D2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</w:p>
          <w:p w14:paraId="513AAAA6" w14:textId="73C49111" w:rsidR="005267D7" w:rsidRPr="006344D2" w:rsidRDefault="007C59DF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JButton buttonTask, static JButton buttonOpen, static JButton buttonSave, static JButton buttonUM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действиями</w:t>
            </w:r>
          </w:p>
          <w:p w14:paraId="7C875989" w14:textId="2FA1DE17" w:rsidR="005267D7" w:rsidRPr="006344D2" w:rsidRDefault="007C59DF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JTextField  text,static JTextField  text2,</w:t>
            </w:r>
          </w:p>
          <w:p w14:paraId="2E509526" w14:textId="5567ACE5" w:rsidR="00B85B1D" w:rsidRPr="006344D2" w:rsidRDefault="007C59DF" w:rsidP="00526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JTextField  text1, 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SpinnerModel value1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static JTextField  text3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пользовательского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ввода</w:t>
            </w:r>
          </w:p>
        </w:tc>
      </w:tr>
      <w:tr w:rsidR="00B85B1D" w:rsidRPr="007C59DF" w14:paraId="1A297B2B" w14:textId="77777777" w:rsidTr="00F303EC">
        <w:tc>
          <w:tcPr>
            <w:tcW w:w="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40905A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EE9FDE" w14:textId="1420AA04" w:rsidR="00B85B1D" w:rsidRPr="006344D2" w:rsidRDefault="007C59DF" w:rsidP="007C59D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EventListener 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77D2F3" w14:textId="5CBBD434" w:rsidR="00B85B1D" w:rsidRPr="006344D2" w:rsidRDefault="007C59DF" w:rsidP="007C59D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для обработки событий</w:t>
            </w:r>
          </w:p>
        </w:tc>
        <w:tc>
          <w:tcPr>
            <w:tcW w:w="4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43382" w14:textId="1A7145AF" w:rsidR="007C59DF" w:rsidRPr="006344D2" w:rsidRDefault="007C59DF" w:rsidP="007C59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– получение полей класса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MainWindiw</w:t>
            </w:r>
          </w:p>
          <w:p w14:paraId="22E083B5" w14:textId="64039E3E" w:rsidR="00B85B1D" w:rsidRPr="006344D2" w:rsidRDefault="007C59DF" w:rsidP="007C59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– получение полей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класса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</w:tr>
      <w:tr w:rsidR="00B85B1D" w:rsidRPr="006344D2" w14:paraId="1917B28F" w14:textId="77777777" w:rsidTr="00F303EC">
        <w:tc>
          <w:tcPr>
            <w:tcW w:w="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66CDE1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F4FF7D" w14:textId="35BE9E31" w:rsidR="00B85B1D" w:rsidRPr="006344D2" w:rsidRDefault="007C59DF" w:rsidP="007C59D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Do 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FA3493" w14:textId="3DA45C2F" w:rsidR="00B85B1D" w:rsidRPr="006344D2" w:rsidRDefault="007C59DF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с диалоговым окном</w:t>
            </w:r>
          </w:p>
        </w:tc>
        <w:tc>
          <w:tcPr>
            <w:tcW w:w="4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BFE742" w14:textId="701B51D7" w:rsidR="00B85B1D" w:rsidRPr="006344D2" w:rsidRDefault="007C59DF" w:rsidP="007C59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JLabel label1, static JTextArea label2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формочки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текстом</w:t>
            </w:r>
          </w:p>
        </w:tc>
      </w:tr>
    </w:tbl>
    <w:p w14:paraId="3E8E61C4" w14:textId="77777777" w:rsidR="00B85B1D" w:rsidRPr="00D8345E" w:rsidRDefault="00B85B1D" w:rsidP="00B85B1D">
      <w:pPr>
        <w:pStyle w:val="3f3f3f"/>
        <w:spacing w:after="0" w:line="240" w:lineRule="auto"/>
        <w:ind w:left="720" w:firstLine="0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 xml:space="preserve"> </w:t>
      </w:r>
    </w:p>
    <w:p w14:paraId="793F9314" w14:textId="44425D77" w:rsidR="00B85B1D" w:rsidRPr="00B85B1D" w:rsidRDefault="007C59DF" w:rsidP="00B85B1D">
      <w:pPr>
        <w:pageBreakBefore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="00B85B1D" w:rsidRPr="00B85B1D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16FA4C8C" w14:textId="77777777" w:rsidR="00B85B1D" w:rsidRPr="00B85B1D" w:rsidRDefault="00B85B1D" w:rsidP="00B85B1D">
      <w:pPr>
        <w:pStyle w:val="3f3f3f3f3f3f3f3f3f3f3f3f3f3f3f3f3f3f3f"/>
        <w:ind w:left="707" w:firstLine="2"/>
        <w:rPr>
          <w:rFonts w:hAnsi="Times New Roman"/>
          <w:szCs w:val="24"/>
          <w:lang w:val="en-US"/>
        </w:rPr>
      </w:pPr>
      <w:bookmarkStart w:id="3" w:name="_GoBack"/>
      <w:r w:rsidRPr="00B85B1D">
        <w:rPr>
          <w:rFonts w:hAnsi="Times New Roman"/>
          <w:szCs w:val="24"/>
        </w:rPr>
        <w:t>Методы</w:t>
      </w:r>
      <w:r w:rsidRPr="00B85B1D">
        <w:rPr>
          <w:rFonts w:hAnsi="Times New Roman"/>
          <w:szCs w:val="24"/>
          <w:lang w:val="en-US"/>
        </w:rPr>
        <w:t>:</w:t>
      </w:r>
    </w:p>
    <w:p w14:paraId="441C4740" w14:textId="2B344BCF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Array</w:t>
      </w:r>
      <w:r w:rsidRPr="00D8345E">
        <w:rPr>
          <w:rFonts w:hAnsi="Times New Roman"/>
          <w:szCs w:val="24"/>
        </w:rPr>
        <w:t>() –</w:t>
      </w:r>
      <w:r>
        <w:rPr>
          <w:rFonts w:hAnsi="Times New Roman"/>
          <w:szCs w:val="24"/>
        </w:rPr>
        <w:t xml:space="preserve"> конструктор по умолчанию</w:t>
      </w:r>
      <w:r w:rsidRPr="00D8345E">
        <w:rPr>
          <w:rFonts w:hAnsi="Times New Roman"/>
          <w:szCs w:val="24"/>
        </w:rPr>
        <w:t xml:space="preserve"> </w:t>
      </w:r>
    </w:p>
    <w:p w14:paraId="68B28B05" w14:textId="36A0FB0B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Array</w:t>
      </w:r>
      <w:r w:rsidRPr="00D8345E">
        <w:rPr>
          <w:rFonts w:hAnsi="Times New Roman"/>
          <w:szCs w:val="24"/>
        </w:rPr>
        <w:t>(</w:t>
      </w:r>
      <w:r>
        <w:rPr>
          <w:rFonts w:hAnsi="Times New Roman"/>
          <w:szCs w:val="24"/>
          <w:lang w:val="en-US"/>
        </w:rPr>
        <w:t>int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amount</w:t>
      </w:r>
      <w:r w:rsidRPr="00D8345E">
        <w:rPr>
          <w:rFonts w:hAnsi="Times New Roman"/>
          <w:szCs w:val="24"/>
        </w:rPr>
        <w:t xml:space="preserve">) – конструктор с </w:t>
      </w:r>
      <w:r>
        <w:rPr>
          <w:rFonts w:hAnsi="Times New Roman"/>
          <w:szCs w:val="24"/>
        </w:rPr>
        <w:t>заданным параметром</w:t>
      </w:r>
    </w:p>
    <w:p w14:paraId="0B0195CA" w14:textId="2416C9E8" w:rsidR="00D8345E" w:rsidRPr="00D8345E" w:rsidRDefault="00D8345E" w:rsidP="00D8345E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private int[] createArr() – создание </w:t>
      </w:r>
      <w:r>
        <w:rPr>
          <w:rFonts w:hAnsi="Times New Roman"/>
          <w:szCs w:val="24"/>
        </w:rPr>
        <w:t>массива</w:t>
      </w:r>
    </w:p>
    <w:p w14:paraId="1D944CB3" w14:textId="6D34BFC8" w:rsidR="00D8345E" w:rsidRPr="00D8345E" w:rsidRDefault="00D8345E" w:rsidP="00D8345E">
      <w:pPr>
        <w:pStyle w:val="3f3f3f3f3f3f3f3f3f3f3f3f3f3f3f3f3f3f3f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 xml:space="preserve">public String getArr() – </w:t>
      </w:r>
      <w:r>
        <w:rPr>
          <w:rFonts w:hAnsi="Times New Roman"/>
          <w:szCs w:val="24"/>
        </w:rPr>
        <w:t>получение</w:t>
      </w:r>
      <w:r w:rsidRPr="00D8345E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массива</w:t>
      </w:r>
    </w:p>
    <w:p w14:paraId="2F62BBFC" w14:textId="7B308180" w:rsidR="00D8345E" w:rsidRPr="00E8438A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E8438A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Array</w:t>
      </w:r>
      <w:r w:rsidRPr="00E8438A">
        <w:rPr>
          <w:rFonts w:hAnsi="Times New Roman"/>
          <w:szCs w:val="24"/>
        </w:rPr>
        <w:t>(</w:t>
      </w:r>
      <w:r w:rsidRPr="00D8345E">
        <w:rPr>
          <w:rFonts w:hAnsi="Times New Roman"/>
          <w:szCs w:val="24"/>
          <w:lang w:val="en-US"/>
        </w:rPr>
        <w:t>A</w:t>
      </w:r>
      <w:r>
        <w:rPr>
          <w:rFonts w:hAnsi="Times New Roman"/>
          <w:szCs w:val="24"/>
          <w:lang w:val="en-US"/>
        </w:rPr>
        <w:t>rray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a</w:t>
      </w:r>
      <w:r w:rsidRPr="00E8438A">
        <w:rPr>
          <w:rFonts w:hAnsi="Times New Roman"/>
          <w:szCs w:val="24"/>
        </w:rPr>
        <w:t xml:space="preserve">) – конструктор </w:t>
      </w:r>
      <w:r>
        <w:rPr>
          <w:rFonts w:hAnsi="Times New Roman"/>
          <w:szCs w:val="24"/>
        </w:rPr>
        <w:t>копирования</w:t>
      </w:r>
    </w:p>
    <w:p w14:paraId="73649C1C" w14:textId="440298FF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String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getForSave</w:t>
      </w:r>
      <w:r w:rsidRPr="00D8345E">
        <w:rPr>
          <w:rFonts w:hAnsi="Times New Roman"/>
          <w:szCs w:val="24"/>
        </w:rPr>
        <w:t>()</w:t>
      </w:r>
      <w:r>
        <w:rPr>
          <w:rFonts w:hAnsi="Times New Roman"/>
          <w:szCs w:val="24"/>
        </w:rPr>
        <w:t xml:space="preserve"> – получение массива для сохранения</w:t>
      </w:r>
    </w:p>
    <w:p w14:paraId="6C9A2F57" w14:textId="364C6869" w:rsidR="00B85B1D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void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setArr</w:t>
      </w:r>
      <w:r w:rsidRPr="00D8345E">
        <w:rPr>
          <w:rFonts w:hAnsi="Times New Roman"/>
          <w:szCs w:val="24"/>
        </w:rPr>
        <w:t>(</w:t>
      </w:r>
      <w:r w:rsidRPr="00D8345E">
        <w:rPr>
          <w:rFonts w:hAnsi="Times New Roman"/>
          <w:szCs w:val="24"/>
          <w:lang w:val="en-US"/>
        </w:rPr>
        <w:t>int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chislo</w:t>
      </w:r>
      <w:r w:rsidRPr="00D8345E">
        <w:rPr>
          <w:rFonts w:hAnsi="Times New Roman"/>
          <w:szCs w:val="24"/>
        </w:rPr>
        <w:t>)- установка массива с одним определ</w:t>
      </w:r>
      <w:r>
        <w:rPr>
          <w:rFonts w:hAnsi="Times New Roman"/>
          <w:szCs w:val="24"/>
        </w:rPr>
        <w:t>е</w:t>
      </w:r>
      <w:r w:rsidRPr="00D8345E">
        <w:rPr>
          <w:rFonts w:hAnsi="Times New Roman"/>
          <w:szCs w:val="24"/>
        </w:rPr>
        <w:t xml:space="preserve">нным </w:t>
      </w:r>
      <w:bookmarkEnd w:id="3"/>
      <w:r w:rsidRPr="00D8345E">
        <w:rPr>
          <w:rFonts w:hAnsi="Times New Roman"/>
          <w:szCs w:val="24"/>
        </w:rPr>
        <w:t>элементом</w:t>
      </w:r>
    </w:p>
    <w:p w14:paraId="7216FCBC" w14:textId="6E89E476" w:rsidR="00B85B1D" w:rsidRPr="00B85B1D" w:rsidRDefault="00D8345E" w:rsidP="00B85B1D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WorkString</w:t>
      </w:r>
      <w:r w:rsidR="00B85B1D" w:rsidRPr="00B85B1D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76EABA4B" w14:textId="77777777" w:rsidR="00B85B1D" w:rsidRPr="00B85B1D" w:rsidRDefault="00B85B1D" w:rsidP="00B85B1D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B85B1D">
        <w:rPr>
          <w:rFonts w:hAnsi="Times New Roman"/>
          <w:szCs w:val="24"/>
        </w:rPr>
        <w:t>Методы</w:t>
      </w:r>
      <w:r w:rsidRPr="00B85B1D">
        <w:rPr>
          <w:rFonts w:hAnsi="Times New Roman"/>
          <w:szCs w:val="24"/>
          <w:lang w:val="en-US"/>
        </w:rPr>
        <w:t>:</w:t>
      </w:r>
    </w:p>
    <w:p w14:paraId="142A395E" w14:textId="4FD505DB" w:rsidR="00D8345E" w:rsidRPr="00E8438A" w:rsidRDefault="00D8345E" w:rsidP="00D8345E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E8438A">
        <w:rPr>
          <w:rFonts w:hAnsi="Times New Roman"/>
          <w:szCs w:val="24"/>
        </w:rPr>
        <w:t xml:space="preserve">  </w:t>
      </w:r>
      <w:r>
        <w:rPr>
          <w:rFonts w:hAnsi="Times New Roman"/>
          <w:szCs w:val="24"/>
          <w:lang w:val="en-US"/>
        </w:rPr>
        <w:t>WorkString</w:t>
      </w:r>
      <w:r w:rsidRPr="00E8438A">
        <w:rPr>
          <w:rFonts w:hAnsi="Times New Roman"/>
          <w:szCs w:val="24"/>
        </w:rPr>
        <w:t xml:space="preserve">() – конструктор </w:t>
      </w:r>
      <w:r>
        <w:rPr>
          <w:rFonts w:hAnsi="Times New Roman"/>
          <w:szCs w:val="24"/>
        </w:rPr>
        <w:t>по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умолчанию</w:t>
      </w:r>
    </w:p>
    <w:p w14:paraId="6CB52419" w14:textId="45DAC73F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 </w:t>
      </w:r>
      <w:r w:rsidRPr="00D8345E">
        <w:rPr>
          <w:rFonts w:hAnsi="Times New Roman"/>
          <w:szCs w:val="24"/>
          <w:lang w:val="en-US"/>
        </w:rPr>
        <w:t>WorkString</w:t>
      </w:r>
      <w:r w:rsidRPr="00D8345E">
        <w:rPr>
          <w:rFonts w:hAnsi="Times New Roman"/>
          <w:szCs w:val="24"/>
        </w:rPr>
        <w:t>(</w:t>
      </w:r>
      <w:r w:rsidRPr="00D8345E">
        <w:rPr>
          <w:rFonts w:hAnsi="Times New Roman"/>
          <w:szCs w:val="24"/>
          <w:lang w:val="en-US"/>
        </w:rPr>
        <w:t>String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text</w:t>
      </w:r>
      <w:r w:rsidRPr="00D8345E">
        <w:rPr>
          <w:rFonts w:hAnsi="Times New Roman"/>
          <w:szCs w:val="24"/>
        </w:rPr>
        <w:t xml:space="preserve">) – </w:t>
      </w:r>
      <w:r>
        <w:rPr>
          <w:rFonts w:hAnsi="Times New Roman"/>
          <w:szCs w:val="24"/>
        </w:rPr>
        <w:t>конструктор с заданным параметром</w:t>
      </w:r>
    </w:p>
    <w:p w14:paraId="142E9702" w14:textId="6444CB99" w:rsidR="00D8345E" w:rsidRPr="00D8345E" w:rsidRDefault="00D8345E" w:rsidP="00D8345E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WorkString(WorkString s) – конструктор копирования</w:t>
      </w:r>
    </w:p>
    <w:p w14:paraId="37BE0750" w14:textId="0E9D435A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private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String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createNew</w:t>
      </w:r>
      <w:r w:rsidRPr="00D8345E">
        <w:rPr>
          <w:rFonts w:hAnsi="Times New Roman"/>
          <w:szCs w:val="24"/>
        </w:rPr>
        <w:t>_</w:t>
      </w:r>
      <w:r w:rsidRPr="00D8345E">
        <w:rPr>
          <w:rFonts w:hAnsi="Times New Roman"/>
          <w:szCs w:val="24"/>
          <w:lang w:val="en-US"/>
        </w:rPr>
        <w:t>str</w:t>
      </w:r>
      <w:r w:rsidRPr="00D8345E">
        <w:rPr>
          <w:rFonts w:hAnsi="Times New Roman"/>
          <w:szCs w:val="24"/>
        </w:rPr>
        <w:t xml:space="preserve">() – </w:t>
      </w:r>
      <w:r>
        <w:rPr>
          <w:rFonts w:hAnsi="Times New Roman"/>
          <w:szCs w:val="24"/>
        </w:rPr>
        <w:t>удаление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слов</w:t>
      </w:r>
      <w:r w:rsidRPr="00D8345E">
        <w:rPr>
          <w:rFonts w:hAnsi="Times New Roman"/>
          <w:szCs w:val="24"/>
        </w:rPr>
        <w:t>,</w:t>
      </w:r>
      <w:r>
        <w:rPr>
          <w:rFonts w:hAnsi="Times New Roman"/>
          <w:szCs w:val="24"/>
        </w:rPr>
        <w:t xml:space="preserve"> начинающихся и заканчивающихся на разные буквы</w:t>
      </w:r>
    </w:p>
    <w:p w14:paraId="793133DB" w14:textId="32F6DC9B" w:rsidR="00D8345E" w:rsidRPr="00D8345E" w:rsidRDefault="00D8345E" w:rsidP="00D8345E">
      <w:pPr>
        <w:pStyle w:val="3f3f3f3f3f3f3f3f3f3f3f3f3f3f3f3f3f3f3f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 xml:space="preserve">public String getNew_str() – </w:t>
      </w:r>
      <w:r>
        <w:rPr>
          <w:rFonts w:hAnsi="Times New Roman"/>
          <w:szCs w:val="24"/>
        </w:rPr>
        <w:t>вывод</w:t>
      </w:r>
      <w:r w:rsidRPr="00D8345E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</w:p>
    <w:p w14:paraId="6994F6E9" w14:textId="73443D64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String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getForSaveNew</w:t>
      </w:r>
      <w:r w:rsidRPr="00D8345E">
        <w:rPr>
          <w:rFonts w:hAnsi="Times New Roman"/>
          <w:szCs w:val="24"/>
        </w:rPr>
        <w:t>()</w:t>
      </w:r>
      <w:r>
        <w:rPr>
          <w:rFonts w:hAnsi="Times New Roman"/>
          <w:szCs w:val="24"/>
        </w:rPr>
        <w:t xml:space="preserve"> – вывод строки для сохранения</w:t>
      </w:r>
    </w:p>
    <w:p w14:paraId="4012E5A8" w14:textId="745AA607" w:rsidR="00D8345E" w:rsidRPr="00E8438A" w:rsidRDefault="00D8345E" w:rsidP="00D8345E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private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int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countTotal</w:t>
      </w:r>
      <w:r w:rsidRPr="00E8438A">
        <w:rPr>
          <w:rFonts w:hAnsi="Times New Roman"/>
          <w:szCs w:val="24"/>
        </w:rPr>
        <w:t>() – по</w:t>
      </w:r>
      <w:r>
        <w:rPr>
          <w:rFonts w:hAnsi="Times New Roman"/>
          <w:szCs w:val="24"/>
        </w:rPr>
        <w:t>дсчет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знаков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препинания</w:t>
      </w:r>
    </w:p>
    <w:p w14:paraId="58AB0365" w14:textId="497BF604" w:rsidR="00D8345E" w:rsidRPr="00D8345E" w:rsidRDefault="00D8345E" w:rsidP="00D8345E">
      <w:pPr>
        <w:pStyle w:val="3f3f3f3f3f3f3f3f3f3f3f3f3f3f3f3f3f3f3f"/>
        <w:rPr>
          <w:rFonts w:hAnsi="Times New Roman"/>
          <w:szCs w:val="24"/>
        </w:rPr>
      </w:pPr>
      <w:r w:rsidRPr="00D8345E"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String</w:t>
      </w:r>
      <w:r w:rsidRPr="00D8345E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getTotal</w:t>
      </w:r>
      <w:r>
        <w:rPr>
          <w:rFonts w:hAnsi="Times New Roman"/>
          <w:szCs w:val="24"/>
        </w:rPr>
        <w:t xml:space="preserve"> – вывод количества знаков препинания</w:t>
      </w:r>
    </w:p>
    <w:p w14:paraId="5AC3615C" w14:textId="201D839B" w:rsidR="00D8345E" w:rsidRPr="00D84F0C" w:rsidRDefault="00D8345E" w:rsidP="00D84F0C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int</w:t>
      </w:r>
      <w:r w:rsidRPr="00D8345E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getForSaveTotal</w:t>
      </w:r>
      <w:r w:rsidRPr="00D8345E">
        <w:rPr>
          <w:rFonts w:hAnsi="Times New Roman"/>
          <w:szCs w:val="24"/>
        </w:rPr>
        <w:t>() – вывод</w:t>
      </w:r>
      <w:r>
        <w:rPr>
          <w:rFonts w:hAnsi="Times New Roman"/>
          <w:szCs w:val="24"/>
        </w:rPr>
        <w:t xml:space="preserve"> количества знаков препинания для сохранения</w:t>
      </w:r>
    </w:p>
    <w:p w14:paraId="6DDF22A6" w14:textId="0447CF9E" w:rsidR="00D8345E" w:rsidRPr="00E8438A" w:rsidRDefault="00D8345E" w:rsidP="00D84F0C">
      <w:pPr>
        <w:pStyle w:val="3f3f3f3f3f3f3f3f3f3f3f3f3f3f3f3f3f3f3f"/>
        <w:rPr>
          <w:rFonts w:hAnsi="Times New Roman"/>
          <w:szCs w:val="24"/>
          <w:lang w:val="en-US"/>
        </w:rPr>
      </w:pPr>
      <w:r w:rsidRPr="00E8438A">
        <w:rPr>
          <w:rFonts w:hAnsi="Times New Roman"/>
          <w:szCs w:val="24"/>
        </w:rPr>
        <w:t xml:space="preserve"> </w:t>
      </w:r>
      <w:r w:rsidRPr="00D8345E">
        <w:rPr>
          <w:rFonts w:hAnsi="Times New Roman"/>
          <w:szCs w:val="24"/>
          <w:lang w:val="en-US"/>
        </w:rPr>
        <w:t>public void setStr(String znak</w:t>
      </w:r>
      <w:r w:rsidR="00D84F0C" w:rsidRPr="00D84F0C">
        <w:rPr>
          <w:rFonts w:hAnsi="Times New Roman"/>
          <w:szCs w:val="24"/>
          <w:lang w:val="en-US"/>
        </w:rPr>
        <w:t xml:space="preserve">) – </w:t>
      </w:r>
      <w:r w:rsidR="00D84F0C">
        <w:rPr>
          <w:rFonts w:hAnsi="Times New Roman"/>
          <w:szCs w:val="24"/>
        </w:rPr>
        <w:t>изменение</w:t>
      </w:r>
      <w:r w:rsidR="00D84F0C" w:rsidRPr="00D84F0C">
        <w:rPr>
          <w:rFonts w:hAnsi="Times New Roman"/>
          <w:szCs w:val="24"/>
          <w:lang w:val="en-US"/>
        </w:rPr>
        <w:t xml:space="preserve"> </w:t>
      </w:r>
      <w:r w:rsidR="00D84F0C">
        <w:rPr>
          <w:rFonts w:hAnsi="Times New Roman"/>
          <w:szCs w:val="24"/>
        </w:rPr>
        <w:t>копии</w:t>
      </w:r>
    </w:p>
    <w:p w14:paraId="7597BD58" w14:textId="77777777" w:rsidR="00866448" w:rsidRPr="00D84F0C" w:rsidRDefault="00866448" w:rsidP="00D84F0C">
      <w:pPr>
        <w:pStyle w:val="3f3f3f3f3f3f3f3f3f3f3f3f3f3f3f3f3f3f3f"/>
        <w:rPr>
          <w:rFonts w:hAnsi="Times New Roman"/>
          <w:szCs w:val="24"/>
          <w:lang w:val="en-US"/>
        </w:rPr>
      </w:pPr>
    </w:p>
    <w:p w14:paraId="244122FB" w14:textId="3AF74013" w:rsidR="00D84F0C" w:rsidRPr="00E8438A" w:rsidRDefault="00866448" w:rsidP="00D84F0C">
      <w:pPr>
        <w:pStyle w:val="3f3f3f3f3f3f3f3f3f3f3f3f3f3f3f3f3f3f3f"/>
        <w:ind w:firstLine="0"/>
        <w:rPr>
          <w:rFonts w:hAnsi="Times New Roman"/>
          <w:b/>
          <w:szCs w:val="24"/>
        </w:rPr>
      </w:pPr>
      <w:r w:rsidRPr="00190955">
        <w:rPr>
          <w:rFonts w:hAnsi="Times New Roman"/>
          <w:b/>
          <w:szCs w:val="24"/>
          <w:lang w:val="en-US"/>
        </w:rPr>
        <w:t>Do</w:t>
      </w:r>
      <w:r w:rsidRPr="00E8438A">
        <w:rPr>
          <w:rFonts w:hAnsi="Times New Roman"/>
          <w:b/>
          <w:szCs w:val="24"/>
        </w:rPr>
        <w:t>:</w:t>
      </w:r>
    </w:p>
    <w:p w14:paraId="69C803C0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E8438A">
        <w:rPr>
          <w:rFonts w:hAnsi="Times New Roman"/>
          <w:szCs w:val="24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0EACFE83" w14:textId="704EB8DD" w:rsidR="00B85B1D" w:rsidRPr="00190955" w:rsidRDefault="00190955" w:rsidP="00190955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190955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Do</w:t>
      </w:r>
      <w:r w:rsidRPr="00190955">
        <w:rPr>
          <w:rFonts w:hAnsi="Times New Roman"/>
          <w:szCs w:val="24"/>
        </w:rPr>
        <w:t>() – прорисовка диалогового окна</w:t>
      </w:r>
    </w:p>
    <w:p w14:paraId="1716EA6D" w14:textId="77777777" w:rsidR="00190955" w:rsidRDefault="00190955" w:rsidP="00190955">
      <w:pPr>
        <w:pStyle w:val="3f3f3f3f3f3f3f3f3f3f3f3f3f3f3f3f3f3f3f"/>
        <w:ind w:firstLine="0"/>
        <w:rPr>
          <w:rFonts w:hAnsi="Times New Roman"/>
          <w:szCs w:val="24"/>
        </w:rPr>
      </w:pPr>
    </w:p>
    <w:p w14:paraId="7A2CDFB7" w14:textId="2292EB96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</w:rPr>
      </w:pPr>
      <w:r>
        <w:rPr>
          <w:rFonts w:hAnsi="Times New Roman"/>
          <w:b/>
          <w:szCs w:val="24"/>
          <w:lang w:val="en-US"/>
        </w:rPr>
        <w:t>WorkFile</w:t>
      </w:r>
      <w:r w:rsidRPr="00190955">
        <w:rPr>
          <w:rFonts w:hAnsi="Times New Roman"/>
          <w:b/>
          <w:szCs w:val="24"/>
        </w:rPr>
        <w:t>:</w:t>
      </w:r>
    </w:p>
    <w:p w14:paraId="268F5935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190955">
        <w:rPr>
          <w:rFonts w:hAnsi="Times New Roman"/>
          <w:szCs w:val="24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2CB4EDCE" w14:textId="7CBB71BF" w:rsidR="00190955" w:rsidRPr="00E8438A" w:rsidRDefault="00190955" w:rsidP="00190955">
      <w:pPr>
        <w:pStyle w:val="3f3f3f3f3f3f3f3f3f3f3f3f3f3f3f3f3f3f3f"/>
        <w:rPr>
          <w:rFonts w:hAnsi="Times New Roman"/>
          <w:szCs w:val="24"/>
        </w:rPr>
      </w:pPr>
      <w:r w:rsidRPr="00190955">
        <w:rPr>
          <w:rFonts w:hAnsi="Times New Roman"/>
          <w:szCs w:val="24"/>
          <w:lang w:val="en-US"/>
        </w:rPr>
        <w:t>public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static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String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getTrace</w:t>
      </w:r>
      <w:r w:rsidRPr="00E8438A">
        <w:rPr>
          <w:rFonts w:hAnsi="Times New Roman"/>
          <w:szCs w:val="24"/>
        </w:rPr>
        <w:t xml:space="preserve">() – получение </w:t>
      </w:r>
      <w:r>
        <w:rPr>
          <w:rFonts w:hAnsi="Times New Roman"/>
          <w:szCs w:val="24"/>
        </w:rPr>
        <w:t>сообщения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об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ошибки</w:t>
      </w:r>
    </w:p>
    <w:p w14:paraId="4FCB19BA" w14:textId="6CC64C1A" w:rsidR="00190955" w:rsidRPr="00E8438A" w:rsidRDefault="00190955" w:rsidP="00190955">
      <w:pPr>
        <w:pStyle w:val="3f3f3f3f3f3f3f3f3f3f3f3f3f3f3f3f3f3f3f"/>
        <w:rPr>
          <w:rFonts w:hAnsi="Times New Roman"/>
          <w:szCs w:val="24"/>
        </w:rPr>
      </w:pPr>
      <w:r w:rsidRPr="00190955">
        <w:rPr>
          <w:rFonts w:hAnsi="Times New Roman"/>
          <w:szCs w:val="24"/>
          <w:lang w:val="en-US"/>
        </w:rPr>
        <w:t>public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static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void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setTrace</w:t>
      </w:r>
      <w:r w:rsidRPr="00E8438A">
        <w:rPr>
          <w:rFonts w:hAnsi="Times New Roman"/>
          <w:szCs w:val="24"/>
        </w:rPr>
        <w:t>(</w:t>
      </w:r>
      <w:r w:rsidRPr="00190955">
        <w:rPr>
          <w:rFonts w:hAnsi="Times New Roman"/>
          <w:szCs w:val="24"/>
          <w:lang w:val="en-US"/>
        </w:rPr>
        <w:t>String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traceback</w:t>
      </w:r>
      <w:r w:rsidRPr="00E8438A">
        <w:rPr>
          <w:rFonts w:hAnsi="Times New Roman"/>
          <w:szCs w:val="24"/>
        </w:rPr>
        <w:t xml:space="preserve">) – </w:t>
      </w:r>
      <w:r>
        <w:rPr>
          <w:rFonts w:hAnsi="Times New Roman"/>
          <w:szCs w:val="24"/>
        </w:rPr>
        <w:t>изменение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текста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об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ошибке</w:t>
      </w:r>
    </w:p>
    <w:p w14:paraId="1515A8BE" w14:textId="477FBD36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int loadMFile (String name) throws IOException – </w:t>
      </w:r>
      <w:r>
        <w:rPr>
          <w:rFonts w:hAnsi="Times New Roman"/>
          <w:szCs w:val="24"/>
        </w:rPr>
        <w:t>открытие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числом</w:t>
      </w:r>
    </w:p>
    <w:p w14:paraId="3BF73217" w14:textId="2560B8DD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String loadSFile (String name) throws IOException </w:t>
      </w:r>
      <w:r>
        <w:rPr>
          <w:rFonts w:hAnsi="Times New Roman"/>
          <w:szCs w:val="24"/>
          <w:lang w:val="en-US"/>
        </w:rPr>
        <w:t>–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открытие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со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строкой</w:t>
      </w:r>
    </w:p>
    <w:p w14:paraId="57E11B2A" w14:textId="362C917E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writeFile(String name, String filename) – </w:t>
      </w:r>
      <w:r>
        <w:rPr>
          <w:rFonts w:hAnsi="Times New Roman"/>
          <w:szCs w:val="24"/>
        </w:rPr>
        <w:t>запись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</w:t>
      </w:r>
    </w:p>
    <w:p w14:paraId="652C200D" w14:textId="24BD315F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writeByte(String name, String filename) – </w:t>
      </w:r>
      <w:r>
        <w:rPr>
          <w:rFonts w:hAnsi="Times New Roman"/>
          <w:szCs w:val="24"/>
        </w:rPr>
        <w:t>запись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числа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</w:t>
      </w:r>
    </w:p>
    <w:p w14:paraId="68D6855C" w14:textId="77777777" w:rsidR="00190955" w:rsidRPr="00190955" w:rsidRDefault="00190955" w:rsidP="00B85B1D">
      <w:pPr>
        <w:pStyle w:val="3f3f3f3f3f3f3f3f3f3f3f3f3f3f3f3f3f3f3f"/>
        <w:rPr>
          <w:rFonts w:hAnsi="Times New Roman"/>
          <w:szCs w:val="24"/>
          <w:lang w:val="en-US"/>
        </w:rPr>
      </w:pPr>
    </w:p>
    <w:p w14:paraId="08C7172E" w14:textId="77777777" w:rsidR="00190955" w:rsidRPr="00190955" w:rsidRDefault="00190955" w:rsidP="00B85B1D">
      <w:pPr>
        <w:pStyle w:val="3f3f3f3f3f3f3f3f3f3f3f3f3f3f3f3f3f3f3f"/>
        <w:rPr>
          <w:rFonts w:hAnsi="Times New Roman"/>
          <w:szCs w:val="24"/>
          <w:lang w:val="en-US"/>
        </w:rPr>
      </w:pPr>
    </w:p>
    <w:p w14:paraId="0EBECD51" w14:textId="50A157F5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</w:rPr>
      </w:pPr>
      <w:r>
        <w:rPr>
          <w:rFonts w:hAnsi="Times New Roman"/>
          <w:b/>
          <w:szCs w:val="24"/>
          <w:lang w:val="en-US"/>
        </w:rPr>
        <w:lastRenderedPageBreak/>
        <w:t>Main</w:t>
      </w:r>
      <w:r w:rsidRPr="00190955">
        <w:rPr>
          <w:rFonts w:hAnsi="Times New Roman"/>
          <w:b/>
          <w:szCs w:val="24"/>
        </w:rPr>
        <w:t>:</w:t>
      </w:r>
    </w:p>
    <w:p w14:paraId="48D75226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190955">
        <w:rPr>
          <w:rFonts w:hAnsi="Times New Roman"/>
          <w:szCs w:val="24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58D103BF" w14:textId="4DAC64B6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main(String[] args) throws Exception – </w:t>
      </w:r>
      <w:r>
        <w:rPr>
          <w:rFonts w:hAnsi="Times New Roman"/>
          <w:szCs w:val="24"/>
        </w:rPr>
        <w:t>вызов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главного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окна</w:t>
      </w:r>
    </w:p>
    <w:p w14:paraId="78B846D7" w14:textId="6111AFE6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>
        <w:rPr>
          <w:rFonts w:hAnsi="Times New Roman"/>
          <w:b/>
          <w:szCs w:val="24"/>
          <w:lang w:val="en-US"/>
        </w:rPr>
        <w:t>MainWindow</w:t>
      </w:r>
      <w:r w:rsidRPr="00190955">
        <w:rPr>
          <w:rFonts w:hAnsi="Times New Roman"/>
          <w:b/>
          <w:szCs w:val="24"/>
          <w:lang w:val="en-US"/>
        </w:rPr>
        <w:t>:</w:t>
      </w:r>
    </w:p>
    <w:p w14:paraId="50829D9E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  <w:lang w:val="en-US"/>
        </w:rPr>
        <w:t>:</w:t>
      </w:r>
    </w:p>
    <w:p w14:paraId="4864A0A6" w14:textId="51078CEE" w:rsidR="00190955" w:rsidRPr="00190955" w:rsidRDefault="00190955" w:rsidP="00190955">
      <w:pPr>
        <w:pStyle w:val="3f3f3f3f3f3f3f3f3f3f3f3f3f3f3f3f3f3f3f"/>
        <w:ind w:left="707" w:firstLine="0"/>
        <w:rPr>
          <w:rFonts w:ascii="Courier New" w:hAnsi="Courier New" w:cs="Courier New"/>
          <w:color w:val="080808"/>
          <w:lang w:val="en-US"/>
        </w:rPr>
      </w:pPr>
      <w:r w:rsidRPr="00190955">
        <w:rPr>
          <w:lang w:val="en-US"/>
        </w:rPr>
        <w:t xml:space="preserve">public </w:t>
      </w:r>
      <w:r w:rsidRPr="00190955">
        <w:rPr>
          <w:rFonts w:hAnsi="Times New Roman"/>
          <w:szCs w:val="24"/>
          <w:lang w:val="en-US"/>
        </w:rPr>
        <w:t>MainWindow</w:t>
      </w:r>
      <w:r>
        <w:rPr>
          <w:color w:val="080808"/>
          <w:lang w:val="en-US"/>
        </w:rPr>
        <w:t xml:space="preserve">()- </w:t>
      </w:r>
      <w:r>
        <w:rPr>
          <w:color w:val="080808"/>
          <w:lang w:val="en-US"/>
        </w:rPr>
        <w:t>прорисовка</w:t>
      </w:r>
      <w:r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>главного</w:t>
      </w:r>
      <w:r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>окна</w:t>
      </w:r>
    </w:p>
    <w:p w14:paraId="15E6AA71" w14:textId="27D6DE2F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>
        <w:rPr>
          <w:rFonts w:hAnsi="Times New Roman"/>
          <w:b/>
          <w:szCs w:val="24"/>
          <w:lang w:val="en-US"/>
        </w:rPr>
        <w:t>EventListener</w:t>
      </w:r>
      <w:r w:rsidRPr="00190955">
        <w:rPr>
          <w:rFonts w:hAnsi="Times New Roman"/>
          <w:b/>
          <w:szCs w:val="24"/>
          <w:lang w:val="en-US"/>
        </w:rPr>
        <w:t>:</w:t>
      </w:r>
    </w:p>
    <w:p w14:paraId="4D256C18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190955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37B64EB7" w14:textId="7210ED6A" w:rsidR="00190955" w:rsidRPr="00190955" w:rsidRDefault="00190955" w:rsidP="001C6242">
      <w:pPr>
        <w:pStyle w:val="3f3f3f3f3f3f3f3f3f3f3f3f3f3f3f3f3f3f3f"/>
        <w:ind w:left="707" w:firstLine="0"/>
        <w:rPr>
          <w:rFonts w:ascii="Courier New" w:hAnsi="Courier New" w:cs="Courier New"/>
          <w:color w:val="080808"/>
          <w:lang w:val="en-US"/>
        </w:rPr>
      </w:pPr>
      <w:r>
        <w:rPr>
          <w:color w:val="0033B3"/>
        </w:rPr>
        <w:tab/>
      </w:r>
      <w:r w:rsidRPr="00E8438A">
        <w:rPr>
          <w:rFonts w:hAnsi="Times New Roman"/>
          <w:szCs w:val="24"/>
          <w:lang w:val="en-US"/>
        </w:rPr>
        <w:t xml:space="preserve">public void actionPerformed(ActionEvent e) </w:t>
      </w:r>
    </w:p>
    <w:p w14:paraId="4CE4986C" w14:textId="3A045774" w:rsidR="001C6242" w:rsidRDefault="001C6242" w:rsidP="001C6242">
      <w:pPr>
        <w:rPr>
          <w:rFonts w:hAnsi="Times New Roman"/>
          <w:szCs w:val="24"/>
          <w:lang w:val="en-US"/>
        </w:rPr>
      </w:pPr>
    </w:p>
    <w:p w14:paraId="539BC84B" w14:textId="77777777" w:rsidR="001C6242" w:rsidRDefault="001C6242">
      <w:pPr>
        <w:suppressAutoHyphens w:val="0"/>
        <w:autoSpaceDE/>
        <w:autoSpaceDN/>
        <w:adjustRightInd/>
        <w:spacing w:after="160" w:line="22" w:lineRule="auto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br w:type="page"/>
      </w:r>
    </w:p>
    <w:p w14:paraId="2507DF0A" w14:textId="3334E7D4" w:rsidR="001C6242" w:rsidRPr="00E3700A" w:rsidRDefault="001C6242" w:rsidP="006344D2">
      <w:pPr>
        <w:pStyle w:val="a4"/>
        <w:ind w:firstLine="709"/>
        <w:jc w:val="left"/>
      </w:pPr>
      <w:r w:rsidRPr="00E3700A">
        <w:lastRenderedPageBreak/>
        <w:t>3 Проектирование графического интерфейса пользователя</w:t>
      </w:r>
    </w:p>
    <w:p w14:paraId="1D566473" w14:textId="12BEA273" w:rsidR="001C6242" w:rsidRDefault="00A52781" w:rsidP="001C6242">
      <w:pPr>
        <w:pStyle w:val="a6"/>
        <w:rPr>
          <w:b w:val="0"/>
        </w:rPr>
      </w:pPr>
      <w:r w:rsidRPr="00A52781">
        <w:rPr>
          <w:b w:val="0"/>
        </w:rPr>
        <w:t>Для удобства пользователя используется табличное проектирование</w:t>
      </w:r>
      <w:r>
        <w:rPr>
          <w:b w:val="0"/>
        </w:rPr>
        <w:t>, имеется возможность выбора задания, ввода/вывода информации, работы с копией, ввод/вывод из файла</w:t>
      </w:r>
    </w:p>
    <w:p w14:paraId="18344F23" w14:textId="6758E1E5" w:rsidR="00A52781" w:rsidRDefault="00A52781" w:rsidP="001C6242">
      <w:pPr>
        <w:pStyle w:val="a6"/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DEEC3A" wp14:editId="3BF2CA4F">
                <wp:simplePos x="0" y="0"/>
                <wp:positionH relativeFrom="column">
                  <wp:posOffset>-267970</wp:posOffset>
                </wp:positionH>
                <wp:positionV relativeFrom="paragraph">
                  <wp:posOffset>5541010</wp:posOffset>
                </wp:positionV>
                <wp:extent cx="6511925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7C63D0" w14:textId="5E601F08" w:rsidR="00A52781" w:rsidRPr="00A52781" w:rsidRDefault="00A52781" w:rsidP="00A52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Модель главного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EEC3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-21.1pt;margin-top:436.3pt;width:512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" stroked="f">
                <v:textbox style="mso-fit-shape-to-text:t" inset="0,0,0,0">
                  <w:txbxContent>
                    <w:p w14:paraId="657C63D0" w14:textId="5E601F08" w:rsidR="00A52781" w:rsidRPr="00A52781" w:rsidRDefault="00A52781" w:rsidP="00A527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Модель главного окна</w:t>
                      </w:r>
                    </w:p>
                  </w:txbxContent>
                </v:textbox>
              </v:shape>
            </w:pict>
          </mc:Fallback>
        </mc:AlternateContent>
      </w:r>
      <w:r w:rsidRPr="00A52781">
        <w:rPr>
          <w:b w:val="0"/>
          <w:noProof/>
          <w:lang w:eastAsia="ru-RU"/>
        </w:rPr>
        <w:drawing>
          <wp:anchor distT="0" distB="0" distL="114300" distR="114300" simplePos="0" relativeHeight="251639296" behindDoc="1" locked="0" layoutInCell="1" allowOverlap="1" wp14:anchorId="5068A1A1" wp14:editId="6C47FB15">
            <wp:simplePos x="0" y="0"/>
            <wp:positionH relativeFrom="column">
              <wp:posOffset>-268316</wp:posOffset>
            </wp:positionH>
            <wp:positionV relativeFrom="paragraph">
              <wp:posOffset>118391</wp:posOffset>
            </wp:positionV>
            <wp:extent cx="6511925" cy="536575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CBA66" w14:textId="7C596BCD" w:rsidR="00A52781" w:rsidRPr="00A52781" w:rsidRDefault="00A52781" w:rsidP="001C6242">
      <w:pPr>
        <w:pStyle w:val="a6"/>
        <w:rPr>
          <w:b w:val="0"/>
        </w:rPr>
      </w:pPr>
    </w:p>
    <w:p w14:paraId="67C8EA4A" w14:textId="6AED70E6" w:rsidR="001C6242" w:rsidRPr="00A52781" w:rsidRDefault="00A52781">
      <w:pPr>
        <w:suppressAutoHyphens w:val="0"/>
        <w:autoSpaceDE/>
        <w:autoSpaceDN/>
        <w:adjustRightInd/>
        <w:spacing w:after="160" w:line="22" w:lineRule="auto"/>
        <w:rPr>
          <w:rFonts w:hAnsi="Times New Roman"/>
          <w:szCs w:val="24"/>
        </w:rPr>
      </w:pPr>
      <w:r>
        <w:rPr>
          <w:rFonts w:hAnsi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F3FAB20" wp14:editId="20785249">
                <wp:simplePos x="0" y="0"/>
                <wp:positionH relativeFrom="column">
                  <wp:posOffset>1758299</wp:posOffset>
                </wp:positionH>
                <wp:positionV relativeFrom="paragraph">
                  <wp:posOffset>6739078</wp:posOffset>
                </wp:positionV>
                <wp:extent cx="1876106" cy="575783"/>
                <wp:effectExtent l="0" t="0" r="101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106" cy="575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19609" id="Прямоугольник 5" o:spid="_x0000_s1026" style="position:absolute;margin-left:138.45pt;margin-top:530.65pt;width:147.7pt;height:45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78756D0" wp14:editId="42F98586">
                <wp:simplePos x="0" y="0"/>
                <wp:positionH relativeFrom="column">
                  <wp:posOffset>1483810</wp:posOffset>
                </wp:positionH>
                <wp:positionV relativeFrom="paragraph">
                  <wp:posOffset>7683645</wp:posOffset>
                </wp:positionV>
                <wp:extent cx="3252486" cy="635"/>
                <wp:effectExtent l="0" t="0" r="508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48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BF34FA" w14:textId="742555E3" w:rsidR="00A52781" w:rsidRPr="00A52781" w:rsidRDefault="00A52781" w:rsidP="00A527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Модель диалогового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756D0" id="Надпись 23" o:spid="_x0000_s1027" type="#_x0000_t202" style="position:absolute;margin-left:116.85pt;margin-top:605pt;width:256.1pt;height:.05pt;z-index:-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" stroked="f">
                <v:textbox style="mso-fit-shape-to-text:t" inset="0,0,0,0">
                  <w:txbxContent>
                    <w:p w14:paraId="41BF34FA" w14:textId="742555E3" w:rsidR="00A52781" w:rsidRPr="00A52781" w:rsidRDefault="00A52781" w:rsidP="00A527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A5278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Модель диалогового окна</w:t>
                      </w:r>
                    </w:p>
                  </w:txbxContent>
                </v:textbox>
              </v:shape>
            </w:pict>
          </mc:Fallback>
        </mc:AlternateContent>
      </w:r>
      <w:r w:rsidRPr="00E8438A">
        <w:rPr>
          <w:rFonts w:hAnsi="Times New Roman"/>
          <w:noProof/>
          <w:szCs w:val="24"/>
          <w:lang w:eastAsia="ru-RU"/>
        </w:rPr>
        <w:drawing>
          <wp:anchor distT="0" distB="0" distL="114300" distR="114300" simplePos="0" relativeHeight="251645440" behindDoc="1" locked="0" layoutInCell="1" allowOverlap="1" wp14:anchorId="16C28E3E" wp14:editId="798438B2">
            <wp:simplePos x="0" y="0"/>
            <wp:positionH relativeFrom="column">
              <wp:posOffset>1852295</wp:posOffset>
            </wp:positionH>
            <wp:positionV relativeFrom="paragraph">
              <wp:posOffset>5536098</wp:posOffset>
            </wp:positionV>
            <wp:extent cx="2420984" cy="208250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84" cy="208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242" w:rsidRPr="00A52781">
        <w:rPr>
          <w:rFonts w:hAnsi="Times New Roman"/>
          <w:szCs w:val="24"/>
        </w:rPr>
        <w:br w:type="page"/>
      </w:r>
      <w:r w:rsidR="00E8438A" w:rsidRPr="00E8438A">
        <w:rPr>
          <w:rFonts w:hAnsi="Times New Roman"/>
          <w:noProof/>
          <w:szCs w:val="24"/>
          <w:lang w:eastAsia="ru-RU"/>
        </w:rPr>
        <w:drawing>
          <wp:anchor distT="0" distB="0" distL="114300" distR="114300" simplePos="0" relativeHeight="251622912" behindDoc="1" locked="0" layoutInCell="1" allowOverlap="1" wp14:anchorId="2AC805F2" wp14:editId="60800EC1">
            <wp:simplePos x="0" y="0"/>
            <wp:positionH relativeFrom="column">
              <wp:posOffset>2395</wp:posOffset>
            </wp:positionH>
            <wp:positionV relativeFrom="paragraph">
              <wp:posOffset>-5805403</wp:posOffset>
            </wp:positionV>
            <wp:extent cx="4020111" cy="3458058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2E1D0" w14:textId="5A89AD18" w:rsidR="00B85B1D" w:rsidRDefault="00B85B1D" w:rsidP="006344D2">
      <w:pPr>
        <w:pStyle w:val="a4"/>
        <w:ind w:firstLine="709"/>
        <w:jc w:val="left"/>
      </w:pPr>
      <w:bookmarkStart w:id="4" w:name="_Toc57242914"/>
      <w:r w:rsidRPr="00B85B1D">
        <w:lastRenderedPageBreak/>
        <w:t xml:space="preserve">4 </w:t>
      </w:r>
      <w:r>
        <w:t>Таблица тестов</w:t>
      </w:r>
      <w:bookmarkEnd w:id="4"/>
    </w:p>
    <w:p w14:paraId="548629FA" w14:textId="23D2E685" w:rsidR="00B85B1D" w:rsidRDefault="00B85B1D" w:rsidP="00B85B1D">
      <w:pPr>
        <w:pStyle w:val="ab"/>
        <w:spacing w:after="0" w:line="240" w:lineRule="auto"/>
        <w:rPr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Style w:val="3f3f3f3f3f3f3f3f43f3f3f3f"/>
          <w:i w:val="0"/>
          <w:iCs w:val="0"/>
          <w:szCs w:val="24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тестов.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4536"/>
        <w:gridCol w:w="4530"/>
      </w:tblGrid>
      <w:tr w:rsidR="00B85B1D" w14:paraId="7314CBDD" w14:textId="77777777" w:rsidTr="009D36E0">
        <w:trPr>
          <w:trHeight w:val="6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053A15" w14:textId="77777777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91FE6F" w14:textId="77777777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Словесное описание теста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CDADB1C" w14:textId="2E1B2292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Что должна сделать программа</w:t>
            </w:r>
          </w:p>
        </w:tc>
      </w:tr>
      <w:tr w:rsidR="00B85B1D" w14:paraId="5B9F2FC5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DDBF83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0909E2" w14:textId="7C31BF93" w:rsidR="00B85B1D" w:rsidRDefault="001C6242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Выполнить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CD28B2" w14:textId="7546E03A" w:rsidR="00B85B1D" w:rsidRDefault="009C592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окна с выполнением</w:t>
            </w:r>
          </w:p>
        </w:tc>
      </w:tr>
      <w:tr w:rsidR="00B85B1D" w14:paraId="16E6E50E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F88331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CDB47C" w14:textId="7E470B6F" w:rsidR="00B85B1D" w:rsidRDefault="001C6242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Сохранить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91D00B" w14:textId="0F32EB6D" w:rsidR="00B85B1D" w:rsidRDefault="009C592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</w:t>
            </w:r>
          </w:p>
        </w:tc>
      </w:tr>
      <w:tr w:rsidR="00B85B1D" w14:paraId="7756F6C9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EE0043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8CCA53" w14:textId="095F1BA7" w:rsidR="00B85B1D" w:rsidRPr="001C6242" w:rsidRDefault="00B85B1D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1A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A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>кнопку Открыть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3AD701" w14:textId="53257061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диалоговому окну сохранения</w:t>
            </w:r>
          </w:p>
        </w:tc>
      </w:tr>
      <w:tr w:rsidR="00B85B1D" w14:paraId="658A92D1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466A6A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6D45D7" w14:textId="2C3A288A" w:rsidR="00B85B1D" w:rsidRDefault="00B85B1D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 w:rsidR="009C592D">
              <w:rPr>
                <w:rFonts w:ascii="Times New Roman" w:hAnsi="Times New Roman" w:cs="Times New Roman"/>
                <w:sz w:val="28"/>
                <w:szCs w:val="28"/>
              </w:rPr>
              <w:t>Выполнить по умолчанию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1D2112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диалоговому окну открытия</w:t>
            </w:r>
          </w:p>
        </w:tc>
      </w:tr>
      <w:tr w:rsidR="00B85B1D" w14:paraId="7B7E7E62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2F4F9E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0E2543" w14:textId="0593FEB9" w:rsidR="00B85B1D" w:rsidRDefault="00B85B1D" w:rsidP="009C592D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9C592D">
              <w:rPr>
                <w:rFonts w:ascii="Times New Roman" w:hAnsi="Times New Roman" w:cs="Times New Roman"/>
                <w:sz w:val="28"/>
                <w:szCs w:val="28"/>
              </w:rPr>
              <w:t>С копией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B82C0A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организации</w:t>
            </w:r>
          </w:p>
        </w:tc>
      </w:tr>
      <w:tr w:rsidR="00B85B1D" w14:paraId="03B0DAB0" w14:textId="77777777" w:rsidTr="009C592D"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D3B6D" w14:textId="18047FF4" w:rsidR="00B85B1D" w:rsidRDefault="009C592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FD990C" w14:textId="26FAAFA1" w:rsidR="00B85B1D" w:rsidRDefault="00B85B1D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>Крестик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E509AD" w14:textId="2E86EDCB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</w:tr>
      <w:tr w:rsidR="009C592D" w14:paraId="008D005F" w14:textId="77777777" w:rsidTr="009C592D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4C4BBC" w14:textId="3B6DAF28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022C8F" w14:textId="60C4C674" w:rsidR="009C592D" w:rsidRDefault="009C592D" w:rsidP="001C6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с копией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744BCE" w14:textId="4F0FBDC6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</w:p>
        </w:tc>
      </w:tr>
      <w:tr w:rsidR="009C592D" w14:paraId="4B8A97EF" w14:textId="77777777" w:rsidTr="009C592D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D2E32" w14:textId="6F7D8264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520E99" w14:textId="406AB57B" w:rsidR="009C592D" w:rsidRDefault="009C592D" w:rsidP="001C6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 имени файла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070D01" w14:textId="2B1146E0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</w:p>
        </w:tc>
      </w:tr>
    </w:tbl>
    <w:p w14:paraId="16910554" w14:textId="7679D55E" w:rsidR="00E5212E" w:rsidRDefault="00E5212E" w:rsidP="00B85B1D">
      <w:pPr>
        <w:pStyle w:val="a6"/>
      </w:pPr>
    </w:p>
    <w:p w14:paraId="3AFB6C1D" w14:textId="77777777" w:rsidR="00E5212E" w:rsidRDefault="00E5212E">
      <w:pPr>
        <w:suppressAutoHyphens w:val="0"/>
        <w:autoSpaceDE/>
        <w:autoSpaceDN/>
        <w:adjustRightInd/>
        <w:spacing w:after="160" w:line="22" w:lineRule="auto"/>
        <w:rPr>
          <w:rFonts w:ascii="Times New Roman" w:hAnsi="Times New Roman"/>
          <w:b/>
          <w:sz w:val="28"/>
        </w:rPr>
      </w:pPr>
      <w:r>
        <w:br w:type="page"/>
      </w:r>
    </w:p>
    <w:p w14:paraId="7A1799F2" w14:textId="09124BD6" w:rsidR="00B85B1D" w:rsidRDefault="00E5212E" w:rsidP="006344D2">
      <w:pPr>
        <w:pStyle w:val="a6"/>
        <w:ind w:firstLine="709"/>
      </w:pPr>
      <w:r>
        <w:lastRenderedPageBreak/>
        <w:t>5 Результаты тестирования</w:t>
      </w:r>
    </w:p>
    <w:p w14:paraId="6870BEBF" w14:textId="63708CA3" w:rsidR="00B85B1D" w:rsidRDefault="003D326C">
      <w:pPr>
        <w:suppressAutoHyphens w:val="0"/>
        <w:autoSpaceDE/>
        <w:autoSpaceDN/>
        <w:adjustRightInd/>
        <w:spacing w:after="160" w:line="22" w:lineRule="auto"/>
        <w:rPr>
          <w:rFonts w:ascii="Times New Roman" w:hAnsi="Times New Roman"/>
          <w:b/>
          <w:sz w:val="28"/>
        </w:rPr>
      </w:pPr>
      <w:r w:rsidRPr="009C592D"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2B7B654B" wp14:editId="2BC2F953">
            <wp:simplePos x="0" y="0"/>
            <wp:positionH relativeFrom="column">
              <wp:posOffset>519650</wp:posOffset>
            </wp:positionH>
            <wp:positionV relativeFrom="paragraph">
              <wp:posOffset>166275</wp:posOffset>
            </wp:positionV>
            <wp:extent cx="5079541" cy="4407387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41" cy="440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3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4D3E009" wp14:editId="71E3BE9D">
                <wp:simplePos x="0" y="0"/>
                <wp:positionH relativeFrom="column">
                  <wp:posOffset>709930</wp:posOffset>
                </wp:positionH>
                <wp:positionV relativeFrom="paragraph">
                  <wp:posOffset>4730750</wp:posOffset>
                </wp:positionV>
                <wp:extent cx="507936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BC51E" w14:textId="5DC89C0C" w:rsidR="00E3700A" w:rsidRPr="00E8438A" w:rsidRDefault="00E3700A" w:rsidP="00E8438A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5278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Тест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E009" id="Надпись 6" o:spid="_x0000_s1028" type="#_x0000_t202" style="position:absolute;margin-left:55.9pt;margin-top:372.5pt;width:399.9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" stroked="f">
                <v:textbox style="mso-fit-shape-to-text:t" inset="0,0,0,0">
                  <w:txbxContent>
                    <w:p w14:paraId="26CBC51E" w14:textId="5DC89C0C" w:rsidR="00E3700A" w:rsidRPr="00E8438A" w:rsidRDefault="00E3700A" w:rsidP="00E8438A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5278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– Тест №1</w:t>
                      </w:r>
                    </w:p>
                  </w:txbxContent>
                </v:textbox>
              </v:shape>
            </w:pict>
          </mc:Fallback>
        </mc:AlternateContent>
      </w:r>
      <w:r w:rsidR="00B85B1D">
        <w:br w:type="page"/>
      </w:r>
    </w:p>
    <w:p w14:paraId="552A74FE" w14:textId="69A176C1" w:rsidR="003D326C" w:rsidRDefault="003D326C" w:rsidP="00B85B1D">
      <w:pPr>
        <w:pStyle w:val="a7"/>
        <w:rPr>
          <w:lang w:val="en-US"/>
        </w:rPr>
      </w:pPr>
      <w:r w:rsidRPr="00E8438A">
        <w:rPr>
          <w:noProof/>
          <w:lang w:eastAsia="ru-RU"/>
        </w:rPr>
        <w:lastRenderedPageBreak/>
        <w:drawing>
          <wp:anchor distT="0" distB="0" distL="114300" distR="114300" simplePos="0" relativeHeight="251668992" behindDoc="1" locked="0" layoutInCell="1" allowOverlap="1" wp14:anchorId="2AA78105" wp14:editId="49148897">
            <wp:simplePos x="0" y="0"/>
            <wp:positionH relativeFrom="column">
              <wp:posOffset>859592</wp:posOffset>
            </wp:positionH>
            <wp:positionV relativeFrom="paragraph">
              <wp:posOffset>-297161</wp:posOffset>
            </wp:positionV>
            <wp:extent cx="4550858" cy="3961088"/>
            <wp:effectExtent l="0" t="0" r="2540" b="19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58" cy="3961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3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814BE3B" wp14:editId="33C8F6ED">
                <wp:simplePos x="0" y="0"/>
                <wp:positionH relativeFrom="column">
                  <wp:posOffset>827801</wp:posOffset>
                </wp:positionH>
                <wp:positionV relativeFrom="paragraph">
                  <wp:posOffset>6135073</wp:posOffset>
                </wp:positionV>
                <wp:extent cx="4926132" cy="635"/>
                <wp:effectExtent l="0" t="0" r="825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13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2EFA5" w14:textId="22853C58" w:rsidR="00E3700A" w:rsidRPr="00E8438A" w:rsidRDefault="00E3700A" w:rsidP="00E8438A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5278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.1 – Тест №2 (подтверждение создания файла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4BE3B" id="Надпись 11" o:spid="_x0000_s1029" type="#_x0000_t202" style="position:absolute;left:0;text-align:left;margin-left:65.2pt;margin-top:483.1pt;width:387.9pt;height:.05pt;z-index:-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" stroked="f">
                <v:textbox style="mso-fit-shape-to-text:t" inset="0,0,0,0">
                  <w:txbxContent>
                    <w:p w14:paraId="3452EFA5" w14:textId="22853C58" w:rsidR="00E3700A" w:rsidRPr="00E8438A" w:rsidRDefault="00E3700A" w:rsidP="00E8438A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5278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.1 – Тест №2 (подтверждение создания файла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438A" w:rsidRPr="00E8438A">
        <w:rPr>
          <w:noProof/>
          <w:lang w:eastAsia="ru-RU"/>
        </w:rPr>
        <w:drawing>
          <wp:anchor distT="0" distB="0" distL="114300" distR="114300" simplePos="0" relativeHeight="251671040" behindDoc="1" locked="0" layoutInCell="1" allowOverlap="1" wp14:anchorId="105FBE00" wp14:editId="3FB5B56B">
            <wp:simplePos x="0" y="0"/>
            <wp:positionH relativeFrom="column">
              <wp:posOffset>1535136</wp:posOffset>
            </wp:positionH>
            <wp:positionV relativeFrom="paragraph">
              <wp:posOffset>4358548</wp:posOffset>
            </wp:positionV>
            <wp:extent cx="2352069" cy="164733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69" cy="164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3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734D0A1" wp14:editId="38FDA31D">
                <wp:simplePos x="0" y="0"/>
                <wp:positionH relativeFrom="column">
                  <wp:posOffset>330192</wp:posOffset>
                </wp:positionH>
                <wp:positionV relativeFrom="paragraph">
                  <wp:posOffset>3831377</wp:posOffset>
                </wp:positionV>
                <wp:extent cx="4751070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F2DC5" w14:textId="6CAFBDC9" w:rsidR="00E3700A" w:rsidRPr="00E8438A" w:rsidRDefault="00E3700A" w:rsidP="00E8438A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E8438A">
                              <w:rPr>
                                <w:lang w:val="en-US"/>
                              </w:rPr>
                              <w:t>Рисунок</w:t>
                            </w:r>
                            <w:r w:rsidRPr="00E8438A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A52781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E8438A">
                              <w:rPr>
                                <w:rFonts w:cs="Times New Roman"/>
                                <w:szCs w:val="28"/>
                              </w:rPr>
                              <w:t>– Тест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4D0A1" id="Надпись 8" o:spid="_x0000_s1030" type="#_x0000_t202" style="position:absolute;left:0;text-align:left;margin-left:26pt;margin-top:301.7pt;width:374.1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" stroked="f">
                <v:textbox style="mso-fit-shape-to-text:t" inset="0,0,0,0">
                  <w:txbxContent>
                    <w:p w14:paraId="301F2DC5" w14:textId="6CAFBDC9" w:rsidR="00E3700A" w:rsidRPr="00E8438A" w:rsidRDefault="00E3700A" w:rsidP="00E8438A">
                      <w:pPr>
                        <w:pStyle w:val="a7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E8438A">
                        <w:rPr>
                          <w:lang w:val="en-US"/>
                        </w:rPr>
                        <w:t>Рисунок</w:t>
                      </w:r>
                      <w:r w:rsidRPr="00E8438A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A52781">
                        <w:rPr>
                          <w:rFonts w:cs="Times New Roman"/>
                          <w:szCs w:val="28"/>
                          <w:lang w:val="en-US"/>
                        </w:rPr>
                        <w:t xml:space="preserve">4 </w:t>
                      </w:r>
                      <w:r w:rsidRPr="00E8438A">
                        <w:rPr>
                          <w:rFonts w:cs="Times New Roman"/>
                          <w:szCs w:val="28"/>
                        </w:rPr>
                        <w:t>– Тест №2</w:t>
                      </w:r>
                    </w:p>
                  </w:txbxContent>
                </v:textbox>
              </v:shape>
            </w:pict>
          </mc:Fallback>
        </mc:AlternateContent>
      </w:r>
    </w:p>
    <w:p w14:paraId="0827055A" w14:textId="77777777" w:rsidR="003D326C" w:rsidRPr="003D326C" w:rsidRDefault="003D326C" w:rsidP="003D326C">
      <w:pPr>
        <w:rPr>
          <w:lang w:val="en-US"/>
        </w:rPr>
      </w:pPr>
    </w:p>
    <w:p w14:paraId="46ABEAED" w14:textId="77777777" w:rsidR="003D326C" w:rsidRPr="003D326C" w:rsidRDefault="003D326C" w:rsidP="003D326C">
      <w:pPr>
        <w:rPr>
          <w:lang w:val="en-US"/>
        </w:rPr>
      </w:pPr>
    </w:p>
    <w:p w14:paraId="259E4AC5" w14:textId="77777777" w:rsidR="003D326C" w:rsidRPr="003D326C" w:rsidRDefault="003D326C" w:rsidP="003D326C">
      <w:pPr>
        <w:rPr>
          <w:lang w:val="en-US"/>
        </w:rPr>
      </w:pPr>
    </w:p>
    <w:p w14:paraId="5D93BAD3" w14:textId="77777777" w:rsidR="003D326C" w:rsidRPr="003D326C" w:rsidRDefault="003D326C" w:rsidP="003D326C">
      <w:pPr>
        <w:rPr>
          <w:lang w:val="en-US"/>
        </w:rPr>
      </w:pPr>
    </w:p>
    <w:p w14:paraId="66B08F8D" w14:textId="77777777" w:rsidR="003D326C" w:rsidRPr="003D326C" w:rsidRDefault="003D326C" w:rsidP="003D326C">
      <w:pPr>
        <w:rPr>
          <w:lang w:val="en-US"/>
        </w:rPr>
      </w:pPr>
    </w:p>
    <w:p w14:paraId="7255BEEC" w14:textId="1E8001C5" w:rsidR="003D326C" w:rsidRDefault="003D326C" w:rsidP="003D326C">
      <w:pPr>
        <w:rPr>
          <w:lang w:val="en-US"/>
        </w:rPr>
      </w:pPr>
    </w:p>
    <w:p w14:paraId="2FD0AB79" w14:textId="4C90B615" w:rsidR="003D326C" w:rsidRDefault="003D326C" w:rsidP="003D326C">
      <w:pPr>
        <w:tabs>
          <w:tab w:val="left" w:pos="1332"/>
        </w:tabs>
        <w:rPr>
          <w:lang w:val="en-US"/>
        </w:rPr>
      </w:pPr>
      <w:r>
        <w:rPr>
          <w:lang w:val="en-US"/>
        </w:rPr>
        <w:tab/>
      </w:r>
    </w:p>
    <w:p w14:paraId="66A61A52" w14:textId="77777777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18CB5BE2" w14:textId="40CF7128" w:rsidR="003D326C" w:rsidRDefault="003D326C" w:rsidP="003D326C">
      <w:pPr>
        <w:tabs>
          <w:tab w:val="left" w:pos="1332"/>
        </w:tabs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894E021" wp14:editId="75674FD2">
                <wp:simplePos x="0" y="0"/>
                <wp:positionH relativeFrom="column">
                  <wp:posOffset>763905</wp:posOffset>
                </wp:positionH>
                <wp:positionV relativeFrom="paragraph">
                  <wp:posOffset>8257540</wp:posOffset>
                </wp:positionV>
                <wp:extent cx="4493260" cy="63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C1E6F" w14:textId="4DC68CD5" w:rsidR="00E3700A" w:rsidRPr="003D326C" w:rsidRDefault="00E3700A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4E021" id="Надпись 15" o:spid="_x0000_s1031" type="#_x0000_t202" style="position:absolute;margin-left:60.15pt;margin-top:650.2pt;width:353.8pt;height:.05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" stroked="f">
                <v:textbox style="mso-fit-shape-to-text:t" inset="0,0,0,0">
                  <w:txbxContent>
                    <w:p w14:paraId="003C1E6F" w14:textId="4DC68CD5" w:rsidR="00E3700A" w:rsidRPr="003D326C" w:rsidRDefault="00E3700A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 №4</w:t>
                      </w:r>
                    </w:p>
                  </w:txbxContent>
                </v:textbox>
              </v:shape>
            </w:pict>
          </mc:Fallback>
        </mc:AlternateContent>
      </w:r>
      <w:r w:rsidRPr="003D326C">
        <w:rPr>
          <w:noProof/>
          <w:lang w:eastAsia="ru-RU"/>
        </w:rPr>
        <w:drawing>
          <wp:anchor distT="0" distB="0" distL="114300" distR="114300" simplePos="0" relativeHeight="251685376" behindDoc="1" locked="0" layoutInCell="1" allowOverlap="1" wp14:anchorId="5AE85F62" wp14:editId="176E25A6">
            <wp:simplePos x="0" y="0"/>
            <wp:positionH relativeFrom="column">
              <wp:posOffset>764088</wp:posOffset>
            </wp:positionH>
            <wp:positionV relativeFrom="paragraph">
              <wp:posOffset>4300576</wp:posOffset>
            </wp:positionV>
            <wp:extent cx="4493601" cy="3900735"/>
            <wp:effectExtent l="0" t="0" r="254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01" cy="39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05641592" wp14:editId="77A71C9B">
                <wp:simplePos x="0" y="0"/>
                <wp:positionH relativeFrom="column">
                  <wp:posOffset>-69982</wp:posOffset>
                </wp:positionH>
                <wp:positionV relativeFrom="paragraph">
                  <wp:posOffset>3729795</wp:posOffset>
                </wp:positionV>
                <wp:extent cx="5703570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C3F503" w14:textId="758DDF18" w:rsidR="00E3700A" w:rsidRPr="003D326C" w:rsidRDefault="00E3700A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41592" id="Надпись 13" o:spid="_x0000_s1032" type="#_x0000_t202" style="position:absolute;margin-left:-5.5pt;margin-top:293.7pt;width:449.1pt;height: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" stroked="f">
                <v:textbox style="mso-fit-shape-to-text:t" inset="0,0,0,0">
                  <w:txbxContent>
                    <w:p w14:paraId="51C3F503" w14:textId="758DDF18" w:rsidR="00E3700A" w:rsidRPr="003D326C" w:rsidRDefault="00E3700A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 №3</w:t>
                      </w:r>
                    </w:p>
                  </w:txbxContent>
                </v:textbox>
              </v:shape>
            </w:pict>
          </mc:Fallback>
        </mc:AlternateContent>
      </w:r>
      <w:r w:rsidRPr="003D326C">
        <w:rPr>
          <w:noProof/>
          <w:lang w:eastAsia="ru-RU"/>
        </w:rPr>
        <w:drawing>
          <wp:anchor distT="0" distB="0" distL="114300" distR="114300" simplePos="0" relativeHeight="251677184" behindDoc="1" locked="0" layoutInCell="1" allowOverlap="1" wp14:anchorId="7D7A473F" wp14:editId="61015533">
            <wp:simplePos x="0" y="0"/>
            <wp:positionH relativeFrom="column">
              <wp:posOffset>965985</wp:posOffset>
            </wp:positionH>
            <wp:positionV relativeFrom="paragraph">
              <wp:posOffset>78648</wp:posOffset>
            </wp:positionV>
            <wp:extent cx="4038160" cy="3517590"/>
            <wp:effectExtent l="0" t="0" r="635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160" cy="351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4FBB" w14:textId="77777777" w:rsidR="003D326C" w:rsidRPr="003D326C" w:rsidRDefault="003D326C" w:rsidP="003D326C">
      <w:pPr>
        <w:rPr>
          <w:lang w:val="en-US"/>
        </w:rPr>
      </w:pPr>
    </w:p>
    <w:p w14:paraId="7CD60A3E" w14:textId="77777777" w:rsidR="003D326C" w:rsidRPr="003D326C" w:rsidRDefault="003D326C" w:rsidP="003D326C">
      <w:pPr>
        <w:rPr>
          <w:lang w:val="en-US"/>
        </w:rPr>
      </w:pPr>
    </w:p>
    <w:p w14:paraId="3E65E77F" w14:textId="77777777" w:rsidR="003D326C" w:rsidRPr="003D326C" w:rsidRDefault="003D326C" w:rsidP="003D326C">
      <w:pPr>
        <w:rPr>
          <w:lang w:val="en-US"/>
        </w:rPr>
      </w:pPr>
    </w:p>
    <w:p w14:paraId="428C9212" w14:textId="77777777" w:rsidR="003D326C" w:rsidRPr="003D326C" w:rsidRDefault="003D326C" w:rsidP="003D326C">
      <w:pPr>
        <w:rPr>
          <w:lang w:val="en-US"/>
        </w:rPr>
      </w:pPr>
    </w:p>
    <w:p w14:paraId="363BA732" w14:textId="77777777" w:rsidR="003D326C" w:rsidRPr="003D326C" w:rsidRDefault="003D326C" w:rsidP="003D326C">
      <w:pPr>
        <w:rPr>
          <w:lang w:val="en-US"/>
        </w:rPr>
      </w:pPr>
    </w:p>
    <w:p w14:paraId="2A71DF46" w14:textId="77777777" w:rsidR="003D326C" w:rsidRPr="003D326C" w:rsidRDefault="003D326C" w:rsidP="003D326C">
      <w:pPr>
        <w:rPr>
          <w:lang w:val="en-US"/>
        </w:rPr>
      </w:pPr>
    </w:p>
    <w:p w14:paraId="2FDA36FD" w14:textId="77777777" w:rsidR="003D326C" w:rsidRPr="003D326C" w:rsidRDefault="003D326C" w:rsidP="003D326C">
      <w:pPr>
        <w:rPr>
          <w:lang w:val="en-US"/>
        </w:rPr>
      </w:pPr>
    </w:p>
    <w:p w14:paraId="7B06DCB2" w14:textId="77777777" w:rsidR="003D326C" w:rsidRPr="003D326C" w:rsidRDefault="003D326C" w:rsidP="003D326C">
      <w:pPr>
        <w:rPr>
          <w:lang w:val="en-US"/>
        </w:rPr>
      </w:pPr>
    </w:p>
    <w:p w14:paraId="28251773" w14:textId="77777777" w:rsidR="003D326C" w:rsidRPr="003D326C" w:rsidRDefault="003D326C" w:rsidP="003D326C">
      <w:pPr>
        <w:rPr>
          <w:lang w:val="en-US"/>
        </w:rPr>
      </w:pPr>
    </w:p>
    <w:p w14:paraId="7A8123A1" w14:textId="77777777" w:rsidR="003D326C" w:rsidRPr="003D326C" w:rsidRDefault="003D326C" w:rsidP="003D326C">
      <w:pPr>
        <w:rPr>
          <w:lang w:val="en-US"/>
        </w:rPr>
      </w:pPr>
    </w:p>
    <w:p w14:paraId="1E040E99" w14:textId="77777777" w:rsidR="003D326C" w:rsidRPr="003D326C" w:rsidRDefault="003D326C" w:rsidP="003D326C">
      <w:pPr>
        <w:rPr>
          <w:lang w:val="en-US"/>
        </w:rPr>
      </w:pPr>
    </w:p>
    <w:p w14:paraId="45D284EF" w14:textId="77777777" w:rsidR="003D326C" w:rsidRPr="003D326C" w:rsidRDefault="003D326C" w:rsidP="003D326C">
      <w:pPr>
        <w:rPr>
          <w:lang w:val="en-US"/>
        </w:rPr>
      </w:pPr>
    </w:p>
    <w:p w14:paraId="71547454" w14:textId="77777777" w:rsidR="003D326C" w:rsidRPr="003D326C" w:rsidRDefault="003D326C" w:rsidP="003D326C">
      <w:pPr>
        <w:rPr>
          <w:lang w:val="en-US"/>
        </w:rPr>
      </w:pPr>
    </w:p>
    <w:p w14:paraId="1F9FA2B2" w14:textId="77777777" w:rsidR="003D326C" w:rsidRPr="003D326C" w:rsidRDefault="003D326C" w:rsidP="003D326C">
      <w:pPr>
        <w:rPr>
          <w:lang w:val="en-US"/>
        </w:rPr>
      </w:pPr>
    </w:p>
    <w:p w14:paraId="5F87521E" w14:textId="77777777" w:rsidR="003D326C" w:rsidRPr="003D326C" w:rsidRDefault="003D326C" w:rsidP="003D326C">
      <w:pPr>
        <w:rPr>
          <w:lang w:val="en-US"/>
        </w:rPr>
      </w:pPr>
    </w:p>
    <w:p w14:paraId="1B6651CA" w14:textId="77777777" w:rsidR="003D326C" w:rsidRPr="003D326C" w:rsidRDefault="003D326C" w:rsidP="003D326C">
      <w:pPr>
        <w:rPr>
          <w:lang w:val="en-US"/>
        </w:rPr>
      </w:pPr>
    </w:p>
    <w:p w14:paraId="5A00F4F5" w14:textId="77777777" w:rsidR="003D326C" w:rsidRPr="003D326C" w:rsidRDefault="003D326C" w:rsidP="003D326C">
      <w:pPr>
        <w:rPr>
          <w:lang w:val="en-US"/>
        </w:rPr>
      </w:pPr>
    </w:p>
    <w:p w14:paraId="46A243E7" w14:textId="77777777" w:rsidR="003D326C" w:rsidRPr="003D326C" w:rsidRDefault="003D326C" w:rsidP="003D326C">
      <w:pPr>
        <w:rPr>
          <w:lang w:val="en-US"/>
        </w:rPr>
      </w:pPr>
    </w:p>
    <w:p w14:paraId="447CBF52" w14:textId="77777777" w:rsidR="003D326C" w:rsidRPr="003D326C" w:rsidRDefault="003D326C" w:rsidP="003D326C">
      <w:pPr>
        <w:rPr>
          <w:lang w:val="en-US"/>
        </w:rPr>
      </w:pPr>
    </w:p>
    <w:p w14:paraId="10114D48" w14:textId="77777777" w:rsidR="003D326C" w:rsidRPr="003D326C" w:rsidRDefault="003D326C" w:rsidP="003D326C">
      <w:pPr>
        <w:rPr>
          <w:lang w:val="en-US"/>
        </w:rPr>
      </w:pPr>
    </w:p>
    <w:p w14:paraId="476A6DDA" w14:textId="77777777" w:rsidR="003D326C" w:rsidRPr="003D326C" w:rsidRDefault="003D326C" w:rsidP="003D326C">
      <w:pPr>
        <w:rPr>
          <w:lang w:val="en-US"/>
        </w:rPr>
      </w:pPr>
    </w:p>
    <w:p w14:paraId="32239194" w14:textId="77777777" w:rsidR="003D326C" w:rsidRPr="003D326C" w:rsidRDefault="003D326C" w:rsidP="003D326C">
      <w:pPr>
        <w:rPr>
          <w:lang w:val="en-US"/>
        </w:rPr>
      </w:pPr>
    </w:p>
    <w:p w14:paraId="78CA7103" w14:textId="77777777" w:rsidR="003D326C" w:rsidRPr="003D326C" w:rsidRDefault="003D326C" w:rsidP="003D326C">
      <w:pPr>
        <w:rPr>
          <w:lang w:val="en-US"/>
        </w:rPr>
      </w:pPr>
    </w:p>
    <w:p w14:paraId="088C5916" w14:textId="77777777" w:rsidR="003D326C" w:rsidRPr="003D326C" w:rsidRDefault="003D326C" w:rsidP="003D326C">
      <w:pPr>
        <w:rPr>
          <w:lang w:val="en-US"/>
        </w:rPr>
      </w:pPr>
    </w:p>
    <w:p w14:paraId="7134E691" w14:textId="0B42432A" w:rsidR="003D326C" w:rsidRDefault="003D326C" w:rsidP="003D326C">
      <w:pPr>
        <w:rPr>
          <w:lang w:val="en-US"/>
        </w:rPr>
      </w:pPr>
    </w:p>
    <w:p w14:paraId="08174F25" w14:textId="1155366F" w:rsidR="003D326C" w:rsidRDefault="003D326C" w:rsidP="003D326C">
      <w:pPr>
        <w:rPr>
          <w:lang w:val="en-US"/>
        </w:rPr>
      </w:pPr>
    </w:p>
    <w:p w14:paraId="417CAF66" w14:textId="2496AFDC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</w:p>
    <w:p w14:paraId="2582431B" w14:textId="43E5600A" w:rsidR="003D326C" w:rsidRDefault="003D326C" w:rsidP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74991348" wp14:editId="0B2E7F24">
                <wp:simplePos x="0" y="0"/>
                <wp:positionH relativeFrom="column">
                  <wp:posOffset>1535430</wp:posOffset>
                </wp:positionH>
                <wp:positionV relativeFrom="paragraph">
                  <wp:posOffset>7216775</wp:posOffset>
                </wp:positionV>
                <wp:extent cx="3543300" cy="6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15C3C7" w14:textId="0C11CB15" w:rsidR="00E3700A" w:rsidRPr="003D326C" w:rsidRDefault="00A52781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8</w:t>
                            </w:r>
                            <w:r w:rsidR="00E3700A"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 №7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91348" id="Надпись 19" o:spid="_x0000_s1033" type="#_x0000_t202" style="position:absolute;margin-left:120.9pt;margin-top:568.25pt;width:279pt;height:.0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" stroked="f">
                <v:textbox style="mso-fit-shape-to-text:t" inset="0,0,0,0">
                  <w:txbxContent>
                    <w:p w14:paraId="2315C3C7" w14:textId="0C11CB15" w:rsidR="00E3700A" w:rsidRPr="003D326C" w:rsidRDefault="00A52781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8</w:t>
                      </w:r>
                      <w:r w:rsidR="00E3700A"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 №7</w:t>
                      </w:r>
                    </w:p>
                  </w:txbxContent>
                </v:textbox>
              </v:shape>
            </w:pict>
          </mc:Fallback>
        </mc:AlternateContent>
      </w:r>
      <w:r w:rsidRPr="003D326C">
        <w:rPr>
          <w:noProof/>
          <w:lang w:eastAsia="ru-RU"/>
        </w:rPr>
        <w:drawing>
          <wp:anchor distT="0" distB="0" distL="114300" distR="114300" simplePos="0" relativeHeight="251690496" behindDoc="1" locked="0" layoutInCell="1" allowOverlap="1" wp14:anchorId="388635AB" wp14:editId="11D033FD">
            <wp:simplePos x="0" y="0"/>
            <wp:positionH relativeFrom="column">
              <wp:posOffset>1535724</wp:posOffset>
            </wp:positionH>
            <wp:positionV relativeFrom="paragraph">
              <wp:posOffset>4073356</wp:posOffset>
            </wp:positionV>
            <wp:extent cx="3543573" cy="308676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73" cy="308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1BC3AF2" wp14:editId="7B673551">
                <wp:simplePos x="0" y="0"/>
                <wp:positionH relativeFrom="column">
                  <wp:posOffset>1050290</wp:posOffset>
                </wp:positionH>
                <wp:positionV relativeFrom="paragraph">
                  <wp:posOffset>3718560</wp:posOffset>
                </wp:positionV>
                <wp:extent cx="4392930" cy="63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E57C97" w14:textId="3D042E6B" w:rsidR="00E3700A" w:rsidRPr="003D326C" w:rsidRDefault="00A52781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7</w:t>
                            </w:r>
                            <w:r w:rsidR="00E3700A"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3AF2" id="Надпись 17" o:spid="_x0000_s1034" type="#_x0000_t202" style="position:absolute;margin-left:82.7pt;margin-top:292.8pt;width:345.9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" stroked="f">
                <v:textbox style="mso-fit-shape-to-text:t" inset="0,0,0,0">
                  <w:txbxContent>
                    <w:p w14:paraId="53E57C97" w14:textId="3D042E6B" w:rsidR="00E3700A" w:rsidRPr="003D326C" w:rsidRDefault="00A52781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7</w:t>
                      </w:r>
                      <w:r w:rsidR="00E3700A"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 №5</w:t>
                      </w:r>
                    </w:p>
                  </w:txbxContent>
                </v:textbox>
              </v:shape>
            </w:pict>
          </mc:Fallback>
        </mc:AlternateContent>
      </w:r>
      <w:r w:rsidRPr="003D326C">
        <w:rPr>
          <w:noProof/>
          <w:lang w:eastAsia="ru-RU"/>
        </w:rPr>
        <w:drawing>
          <wp:anchor distT="0" distB="0" distL="114300" distR="114300" simplePos="0" relativeHeight="251688448" behindDoc="1" locked="0" layoutInCell="1" allowOverlap="1" wp14:anchorId="07A08957" wp14:editId="41755E69">
            <wp:simplePos x="0" y="0"/>
            <wp:positionH relativeFrom="column">
              <wp:posOffset>1050555</wp:posOffset>
            </wp:positionH>
            <wp:positionV relativeFrom="paragraph">
              <wp:posOffset>-138449</wp:posOffset>
            </wp:positionV>
            <wp:extent cx="4393211" cy="380031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380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0F01E" w14:textId="77777777" w:rsidR="003D326C" w:rsidRPr="003D326C" w:rsidRDefault="003D326C" w:rsidP="003D326C">
      <w:pPr>
        <w:rPr>
          <w:lang w:val="en-US"/>
        </w:rPr>
      </w:pPr>
    </w:p>
    <w:p w14:paraId="0ACA4E25" w14:textId="77777777" w:rsidR="003D326C" w:rsidRPr="003D326C" w:rsidRDefault="003D326C" w:rsidP="003D326C">
      <w:pPr>
        <w:rPr>
          <w:lang w:val="en-US"/>
        </w:rPr>
      </w:pPr>
    </w:p>
    <w:p w14:paraId="2F462C74" w14:textId="77777777" w:rsidR="003D326C" w:rsidRPr="003D326C" w:rsidRDefault="003D326C" w:rsidP="003D326C">
      <w:pPr>
        <w:rPr>
          <w:lang w:val="en-US"/>
        </w:rPr>
      </w:pPr>
    </w:p>
    <w:p w14:paraId="320BAF4A" w14:textId="77777777" w:rsidR="003D326C" w:rsidRPr="003D326C" w:rsidRDefault="003D326C" w:rsidP="003D326C">
      <w:pPr>
        <w:rPr>
          <w:lang w:val="en-US"/>
        </w:rPr>
      </w:pPr>
    </w:p>
    <w:p w14:paraId="79FA42FC" w14:textId="77777777" w:rsidR="003D326C" w:rsidRPr="003D326C" w:rsidRDefault="003D326C" w:rsidP="003D326C">
      <w:pPr>
        <w:rPr>
          <w:lang w:val="en-US"/>
        </w:rPr>
      </w:pPr>
    </w:p>
    <w:p w14:paraId="48D32261" w14:textId="77777777" w:rsidR="003D326C" w:rsidRPr="003D326C" w:rsidRDefault="003D326C" w:rsidP="003D326C">
      <w:pPr>
        <w:rPr>
          <w:lang w:val="en-US"/>
        </w:rPr>
      </w:pPr>
    </w:p>
    <w:p w14:paraId="7263451D" w14:textId="77777777" w:rsidR="003D326C" w:rsidRPr="003D326C" w:rsidRDefault="003D326C" w:rsidP="003D326C">
      <w:pPr>
        <w:rPr>
          <w:lang w:val="en-US"/>
        </w:rPr>
      </w:pPr>
    </w:p>
    <w:p w14:paraId="16A4FDCA" w14:textId="77777777" w:rsidR="003D326C" w:rsidRPr="003D326C" w:rsidRDefault="003D326C" w:rsidP="003D326C">
      <w:pPr>
        <w:rPr>
          <w:lang w:val="en-US"/>
        </w:rPr>
      </w:pPr>
    </w:p>
    <w:p w14:paraId="352C983D" w14:textId="77777777" w:rsidR="003D326C" w:rsidRPr="003D326C" w:rsidRDefault="003D326C" w:rsidP="003D326C">
      <w:pPr>
        <w:rPr>
          <w:lang w:val="en-US"/>
        </w:rPr>
      </w:pPr>
    </w:p>
    <w:p w14:paraId="4A584B67" w14:textId="77777777" w:rsidR="003D326C" w:rsidRPr="003D326C" w:rsidRDefault="003D326C" w:rsidP="003D326C">
      <w:pPr>
        <w:rPr>
          <w:lang w:val="en-US"/>
        </w:rPr>
      </w:pPr>
    </w:p>
    <w:p w14:paraId="2D71A04B" w14:textId="77777777" w:rsidR="003D326C" w:rsidRPr="003D326C" w:rsidRDefault="003D326C" w:rsidP="003D326C">
      <w:pPr>
        <w:rPr>
          <w:lang w:val="en-US"/>
        </w:rPr>
      </w:pPr>
    </w:p>
    <w:p w14:paraId="754992EA" w14:textId="77777777" w:rsidR="003D326C" w:rsidRPr="003D326C" w:rsidRDefault="003D326C" w:rsidP="003D326C">
      <w:pPr>
        <w:rPr>
          <w:lang w:val="en-US"/>
        </w:rPr>
      </w:pPr>
    </w:p>
    <w:p w14:paraId="7273C5D0" w14:textId="77777777" w:rsidR="003D326C" w:rsidRPr="003D326C" w:rsidRDefault="003D326C" w:rsidP="003D326C">
      <w:pPr>
        <w:rPr>
          <w:lang w:val="en-US"/>
        </w:rPr>
      </w:pPr>
    </w:p>
    <w:p w14:paraId="5525C89B" w14:textId="77777777" w:rsidR="003D326C" w:rsidRPr="003D326C" w:rsidRDefault="003D326C" w:rsidP="003D326C">
      <w:pPr>
        <w:rPr>
          <w:lang w:val="en-US"/>
        </w:rPr>
      </w:pPr>
    </w:p>
    <w:p w14:paraId="4CA54AE0" w14:textId="77777777" w:rsidR="003D326C" w:rsidRPr="003D326C" w:rsidRDefault="003D326C" w:rsidP="003D326C">
      <w:pPr>
        <w:rPr>
          <w:lang w:val="en-US"/>
        </w:rPr>
      </w:pPr>
    </w:p>
    <w:p w14:paraId="4D9E41BA" w14:textId="77777777" w:rsidR="003D326C" w:rsidRPr="003D326C" w:rsidRDefault="003D326C" w:rsidP="003D326C">
      <w:pPr>
        <w:rPr>
          <w:lang w:val="en-US"/>
        </w:rPr>
      </w:pPr>
    </w:p>
    <w:p w14:paraId="48A1E294" w14:textId="77777777" w:rsidR="003D326C" w:rsidRPr="003D326C" w:rsidRDefault="003D326C" w:rsidP="003D326C">
      <w:pPr>
        <w:rPr>
          <w:lang w:val="en-US"/>
        </w:rPr>
      </w:pPr>
    </w:p>
    <w:p w14:paraId="5240CFF7" w14:textId="77777777" w:rsidR="003D326C" w:rsidRPr="003D326C" w:rsidRDefault="003D326C" w:rsidP="003D326C">
      <w:pPr>
        <w:rPr>
          <w:lang w:val="en-US"/>
        </w:rPr>
      </w:pPr>
    </w:p>
    <w:p w14:paraId="408D10AE" w14:textId="77777777" w:rsidR="003D326C" w:rsidRPr="003D326C" w:rsidRDefault="003D326C" w:rsidP="003D326C">
      <w:pPr>
        <w:rPr>
          <w:lang w:val="en-US"/>
        </w:rPr>
      </w:pPr>
    </w:p>
    <w:p w14:paraId="0096C88F" w14:textId="77777777" w:rsidR="003D326C" w:rsidRPr="003D326C" w:rsidRDefault="003D326C" w:rsidP="003D326C">
      <w:pPr>
        <w:rPr>
          <w:lang w:val="en-US"/>
        </w:rPr>
      </w:pPr>
    </w:p>
    <w:p w14:paraId="04D94A47" w14:textId="77777777" w:rsidR="003D326C" w:rsidRPr="003D326C" w:rsidRDefault="003D326C" w:rsidP="003D326C">
      <w:pPr>
        <w:rPr>
          <w:lang w:val="en-US"/>
        </w:rPr>
      </w:pPr>
    </w:p>
    <w:p w14:paraId="5AEDDFD6" w14:textId="77777777" w:rsidR="003D326C" w:rsidRPr="003D326C" w:rsidRDefault="003D326C" w:rsidP="003D326C">
      <w:pPr>
        <w:rPr>
          <w:lang w:val="en-US"/>
        </w:rPr>
      </w:pPr>
    </w:p>
    <w:p w14:paraId="0865EFC9" w14:textId="77777777" w:rsidR="003D326C" w:rsidRPr="003D326C" w:rsidRDefault="003D326C" w:rsidP="003D326C">
      <w:pPr>
        <w:rPr>
          <w:lang w:val="en-US"/>
        </w:rPr>
      </w:pPr>
    </w:p>
    <w:p w14:paraId="0166B304" w14:textId="77777777" w:rsidR="003D326C" w:rsidRPr="003D326C" w:rsidRDefault="003D326C" w:rsidP="003D326C">
      <w:pPr>
        <w:rPr>
          <w:lang w:val="en-US"/>
        </w:rPr>
      </w:pPr>
    </w:p>
    <w:p w14:paraId="625E5464" w14:textId="77777777" w:rsidR="003D326C" w:rsidRPr="003D326C" w:rsidRDefault="003D326C" w:rsidP="003D326C">
      <w:pPr>
        <w:rPr>
          <w:lang w:val="en-US"/>
        </w:rPr>
      </w:pPr>
    </w:p>
    <w:p w14:paraId="51A246A9" w14:textId="2E8C2AB3" w:rsidR="003D326C" w:rsidRDefault="003D326C" w:rsidP="003D326C">
      <w:pPr>
        <w:tabs>
          <w:tab w:val="left" w:pos="1157"/>
        </w:tabs>
        <w:rPr>
          <w:lang w:val="en-US"/>
        </w:rPr>
      </w:pPr>
      <w:r>
        <w:rPr>
          <w:lang w:val="en-US"/>
        </w:rPr>
        <w:tab/>
      </w:r>
    </w:p>
    <w:p w14:paraId="524EE38D" w14:textId="77777777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3220C757" w14:textId="66011F3E" w:rsidR="003D326C" w:rsidRDefault="003D326C" w:rsidP="003D326C">
      <w:pPr>
        <w:tabs>
          <w:tab w:val="left" w:pos="1157"/>
        </w:tabs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87992" wp14:editId="4EB3B0E5">
                <wp:simplePos x="0" y="0"/>
                <wp:positionH relativeFrom="column">
                  <wp:posOffset>616585</wp:posOffset>
                </wp:positionH>
                <wp:positionV relativeFrom="paragraph">
                  <wp:posOffset>3929380</wp:posOffset>
                </wp:positionV>
                <wp:extent cx="471424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51C441" w14:textId="59E34C5F" w:rsidR="00E3700A" w:rsidRPr="003D326C" w:rsidRDefault="00A52781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9</w:t>
                            </w:r>
                            <w:r w:rsidR="00E3700A"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 №8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7992" id="Надпись 21" o:spid="_x0000_s1035" type="#_x0000_t202" style="position:absolute;margin-left:48.55pt;margin-top:309.4pt;width:371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" stroked="f">
                <v:textbox style="mso-fit-shape-to-text:t" inset="0,0,0,0">
                  <w:txbxContent>
                    <w:p w14:paraId="1651C441" w14:textId="59E34C5F" w:rsidR="00E3700A" w:rsidRPr="003D326C" w:rsidRDefault="00A52781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9</w:t>
                      </w:r>
                      <w:r w:rsidR="00E3700A"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 №8</w:t>
                      </w:r>
                    </w:p>
                  </w:txbxContent>
                </v:textbox>
              </v:shape>
            </w:pict>
          </mc:Fallback>
        </mc:AlternateContent>
      </w:r>
      <w:r w:rsidRPr="003D326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2A378B" wp14:editId="5E96175B">
            <wp:simplePos x="0" y="0"/>
            <wp:positionH relativeFrom="column">
              <wp:posOffset>617139</wp:posOffset>
            </wp:positionH>
            <wp:positionV relativeFrom="paragraph">
              <wp:posOffset>-635</wp:posOffset>
            </wp:positionV>
            <wp:extent cx="4714710" cy="3872912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10" cy="387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9B39" w14:textId="77777777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2CAD0E02" w14:textId="3BA7A106" w:rsidR="003D326C" w:rsidRPr="00E3700A" w:rsidRDefault="00E5212E" w:rsidP="006344D2">
      <w:pPr>
        <w:pStyle w:val="a4"/>
        <w:ind w:firstLine="709"/>
        <w:jc w:val="left"/>
        <w:rPr>
          <w:lang w:val="en-US"/>
        </w:rPr>
      </w:pPr>
      <w:r>
        <w:rPr>
          <w:lang w:val="en-US"/>
        </w:rPr>
        <w:lastRenderedPageBreak/>
        <w:t>6</w:t>
      </w:r>
      <w:r w:rsidR="003D326C" w:rsidRPr="00E3700A">
        <w:rPr>
          <w:lang w:val="en-US"/>
        </w:rPr>
        <w:t xml:space="preserve"> </w:t>
      </w:r>
      <w:r w:rsidR="003D326C">
        <w:t>Исходный</w:t>
      </w:r>
      <w:r w:rsidR="003D326C" w:rsidRPr="00E3700A">
        <w:rPr>
          <w:lang w:val="en-US"/>
        </w:rPr>
        <w:t xml:space="preserve"> </w:t>
      </w:r>
      <w:r w:rsidR="003D326C">
        <w:t>код</w:t>
      </w:r>
    </w:p>
    <w:p w14:paraId="7F5E333D" w14:textId="7E458945" w:rsidR="003D326C" w:rsidRPr="00E3700A" w:rsidRDefault="003D326C" w:rsidP="00E3700A">
      <w:pPr>
        <w:pStyle w:val="a6"/>
        <w:rPr>
          <w:sz w:val="24"/>
          <w:szCs w:val="24"/>
          <w:lang w:val="en-US"/>
        </w:rPr>
      </w:pPr>
      <w:r w:rsidRPr="00E3700A">
        <w:rPr>
          <w:sz w:val="24"/>
          <w:szCs w:val="24"/>
          <w:lang w:val="en-US"/>
        </w:rPr>
        <w:t>MainWindow</w:t>
      </w:r>
    </w:p>
    <w:p w14:paraId="7957CB11" w14:textId="77777777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javax.swing.*;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javax.swing.text.JTextComponent;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java.awt.*;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MainWindow extends JFrame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JRadioButton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task1RadioButton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=new JRadioButton("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1");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JRadioButton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task2RadioButton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JRadioButton("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2");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JRadioButton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=new JRadioButton("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3");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JTextArea label1 = new JTextArea("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Введите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удаления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слов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начинающихся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заканчивающихся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разные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буквы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:");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JTextArea label2 = new JTextArea("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Введите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подсчета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знаков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препинания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тексте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:");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JTextArea label3 = new JTextArea("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Введите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количество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символов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последовательности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Фибоначчи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:");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label4 = new JLabel("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Прочитать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из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расширением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label6 = new JLabel("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Нажмите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получения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ответа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label7 = new JLabel("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Сохранить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label9 = new JLabel("");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JRadioButton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=new JRadioButton("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копией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JRadioButton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nocopRadioButton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JRadioButton("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Без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копии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JTextField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copt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JTextField 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buttonTask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=new JButton("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buttonOpen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Открыть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buttonSave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Сохранить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JTextArea label8 = new JTextArea("     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Нажмите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выполнения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\n       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умолчанию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label10 = new JLabel("");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JButton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buttonUM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=new JButton("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JTextField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text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JTextField 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JTextField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text2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JTextField 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JTextField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text1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JTextField 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SpinnerModel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value1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SpinnerNumberModel(10, 10, 49, 1);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JSpinner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spin2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JSpinner(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value1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JTextField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text3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JTextField 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MainWindow(){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super("Window for tasks");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setBounds(100,100,700,600);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setVisible(true);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setDefaultCloseOperation(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EXIT_ON_CLOSE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создаём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контейнер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Container container = this.getContentPane();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container.setLayout(new GridLayout(8,3));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//Container container1 = this.getContentPane();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//container1.setLayout(new BoxLayout(getContentPane(), BoxLayout.Y_AXIS));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группируем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задания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ButtonGroup group = new ButtonGroup();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group.add(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task1RadioButton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group.add(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group.add(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группируем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копийные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элементы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ButtonGroup group2 = new ButtonGroup();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group2.add(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group2.add(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nocopRadioButton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изначально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выбрана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первая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задача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выполнение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без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копии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task1RadioButton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.setSelected(true);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nocopRadioButton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.setSelected(true);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делаем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недоступными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JTextArea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//label5.setEditable(false);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label1.setEditable(false);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label2.setEditable(false);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label3.setEditable(false);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label8.setEditable(false);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им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текст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label1.setBackground(null);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label2.setBackground(null);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label3.setBackground(null);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label8.setBackground(null);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Font font = new Font("Baskerville", Font.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BOLD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, 14);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label8.setFont(font);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выравнивание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label4.setHorizontalAlignment(SwingConstants.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CENTER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label6.setHorizontalAlignment(SwingConstants.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CENTER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label7.setHorizontalAlignment(SwingConstants.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CENTER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добавляем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в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контейнер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поочерёдно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блоки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task1RadioButton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container.add(label1);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container.add(label2);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container.add(label3);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spin2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nocopRadioButton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container.add(label6);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container.add(label9);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//container.add(label5);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buttonTask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container.add(label4);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text3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buttonOpen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container.add(label7);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text1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buttonSave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container.add(label8);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container.add(label10);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buttonUM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создаём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слушателей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обработки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нажатия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кнопок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buttonTask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.addActionListener(new EventListener());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buttonSave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.addActionListener(new EventListener());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buttonOpen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.addActionListener(new EventListener());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buttonUM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.addActionListener(new EventListener());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5D1E4CA9" w14:textId="20330237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E3700A">
        <w:rPr>
          <w:sz w:val="24"/>
          <w:szCs w:val="24"/>
          <w:lang w:val="en-US"/>
        </w:rPr>
        <w:t>ain</w:t>
      </w:r>
    </w:p>
    <w:p w14:paraId="0B6F457C" w14:textId="34D9287E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main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void main(String[] args) throws Exception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new MainWindow();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6E6FE7F4" w14:textId="17EBDD85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WorkFile</w:t>
      </w:r>
    </w:p>
    <w:p w14:paraId="6A3F2774" w14:textId="77777777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java.nio.file.Path;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java.nio.file.Paths;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java.io.*;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java.util.Scanner;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WorkFile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String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traceback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"";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String getTrace()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traceback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void setTrace(String traceback)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WorkFile.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traceback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traceback;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WorkFile()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int loadMFile (String name) throws IOException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try{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File file = new File(name);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Scanner scanner = new Scanner(file);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int out = Integer.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(scanner.nextLine());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scanner.close();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return out;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catch(FileNotFoundException e){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данным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именем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найден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Возможно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указали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имя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без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разрешения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Попробуйте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снова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0;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String loadSFile (String name) throws IOException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File file = new File(name);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Scanner scanner = new Scanner(file);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String output = scanner.nextLine();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scanner.close();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return output;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catch(FileNotFoundException e){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данным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именем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найден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Возможно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указали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имя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без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разрешения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Попробуйте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снова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"";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void writeFile(String name, String filename)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String fn = filename + ".txt";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File file = new File(fn);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PrintWriter pw = new PrintWriter(file);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pw.println(name);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pw.close();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}catch (FileNotFoundException 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Возникла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ошибка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Попробуйте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снова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static void writeByte(String name, String filename)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String fn = filename + ".txt";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OutputStream os = null;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name = name.substring(name.indexOf("\n")+1,name.length()-1);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os = new FileOutputStream(new File(fn));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os.write(name.getBytes(), 0, name.length());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 catch (IOException 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Возникла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ошибка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Попробуйте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снова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 finally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os.close();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 catch (IOException 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e.printStackTrace();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09F33E39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56225F72" w14:textId="6A60CD70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14:paraId="43187878" w14:textId="77777777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javax.swing.*;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java.awt.*;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Do extends JDialog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JLabel label1 = new JLabel("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Выполненное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задание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static JTextArea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label2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= new JTextArea();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Do(){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создаём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контейнер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описывающий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структуру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окна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Container container = this.getContentPane();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container.setLayout(new GridLayout(2,1));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label1.setHorizontalAlignment((int)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CENTER_ALIGNMENT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label1.setFont(new Font("Serif", Font.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PLAIN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, 24));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.setEditable(false);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container.add(label1);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container.add(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Делаем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невидимым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окно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размеры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setSize(300, 250);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Отображаем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по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центру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setLocationRelativeTo(null);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13D989D3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7FB47027" w14:textId="5FED3DE6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EventListener</w:t>
      </w:r>
    </w:p>
    <w:p w14:paraId="55A1B50A" w14:textId="77777777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javax.swing.*;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java.awt.*;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java.awt.event.ActionEvent;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java.awt.event.ActionListener;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java.io.IOException;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EventListener implements ActionListener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поля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получения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данных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полей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private MainWindow m;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Do d;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void actionPerformed(ActionEvent 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d = new Do();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d.setVisible(true);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if (e.getActionCommand().equals("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WorkString stroka = new WorkString(m.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WorkString stroka1 = new WorkString(stroka);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String znak =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stroka1.setStr(znak);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Работа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с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конструктором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копирования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    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Копия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 + stroka1.getTotal()+"\n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Оригинал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 + stroka.getTotal());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else{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.setText(stroka.getTotal());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else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Array array = new Array((int)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spin2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.getValue());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 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Копию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можно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вызывать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только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второго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else{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Числа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Фибоначчи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 + array.getForSave());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copRadioButton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 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Копию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можно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вызывать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только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второго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задания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WorkString stroka = new WorkString(m.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.setText(stroka.getNew_str());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 else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если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была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нажата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кнопка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"Save"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if (e.getActionCommand().equals("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Сохранить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WorkFile sv = new WorkFile();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writeFile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.getText(),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text1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if (!sv.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 else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writeByte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.getText(),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text1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if (!sv.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 catch (Exception exception)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exception.printStackTrace();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writeFile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.getText(),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text1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if (!sv.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sv.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если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была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нажата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кнопка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"Open"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if (e.getActionCommand().equals("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Открыть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"))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WorkFile so = new WorkFile();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task1RadioButton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 == true)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path =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text3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text;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text = WorkFile.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loadSFile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(path);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WorkString stroka = new WorkString(text);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.setText(stroka.getTotal());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if (!so.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 catch (IOException ioException)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            ioException.printStackTrace();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 else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 == true)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path =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text3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text = null;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text = WorkFile.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loadSFile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(path);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WorkString stroka = new WorkString(text);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.setText(stroka.getNew_str());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if (!so.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 catch (IOException ioException)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ioException.printStackTrace();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Array massiv;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try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path = 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text3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.getText();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int amount = WorkFile.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loadMFile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(path);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massiv = new Array(amount);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Числа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Фибоначчи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 + massiv.getForSave());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if (!so.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().equals("")){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d.setVisible(false);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JOptionPane.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showMessageDialog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(null,so.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so.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setTrace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("");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 catch (IOException ioException)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ioException.printStackTrace();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(e.getActionCommand().equals("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Выполнить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ум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."))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task2RadioButton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WorkString stroka = new WorkString();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.setText(stroka.getTotal());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else if (m.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task3RadioButton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.isSelected())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Array array = new Array();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.setText("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Числа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sz w:val="20"/>
          <w:szCs w:val="20"/>
          <w:lang w:eastAsia="ru-RU"/>
        </w:rPr>
        <w:t>Фибоначчи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\n" + array.getForSave());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WorkString stroka = new WorkString();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label2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.setText(stroka.getNew_str());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</w:p>
    <w:p w14:paraId="1CD27E72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483F7CE8" w14:textId="4101FB96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</w:t>
      </w:r>
    </w:p>
    <w:p w14:paraId="2D8AFC4E" w14:textId="77777777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package com.company;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import java.util.Random;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public class Array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private int amount;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int[] arr;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Array(){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this.amount = new Random().nextInt(41) + 10;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 = createArr();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Array(int amount){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this.amount = amount;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 = createArr();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int[] createArr(){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 = new int[this.amount];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this.arr[0] = this.arr[1] = 1;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this.amount = this.amount - 2; 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так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как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2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элемента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C5340D">
        <w:rPr>
          <w:rFonts w:ascii="Courier New" w:hAnsi="Courier New" w:cs="Courier New"/>
          <w:i/>
          <w:iCs/>
          <w:sz w:val="20"/>
          <w:szCs w:val="20"/>
          <w:lang w:eastAsia="ru-RU"/>
        </w:rPr>
        <w:t>задано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int i = 0;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while (i &lt; this.amount)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this.arr[i + 2] = this.arr[i + 1] + this.arr[i];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i++;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this.arr;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String getArr(){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int i = 0;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while (i &lt; 10)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int element = this.arr[i];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if (element % 2 == 0)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System.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out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.print("$" + this.arr[i] + " 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System.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out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.print(this.arr[i] + " ");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i++;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null;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Array(Array a){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this.amount = a.amount;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 = a.arr;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String getForSave(){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int i = 0;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String mass = "";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while (i &lt; 10)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int element = this.arr[i];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if (element % 2 == 0)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mass = mass + "$" + Integer.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toString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(this.arr[i]) + " 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mass = mass + Integer.</w:t>
      </w:r>
      <w:r w:rsidRPr="00C5340D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toString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t>(this.arr[i]) + " ";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i++;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mass;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public void setArr(int chislo){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this.arr[0] = chislo;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5340D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37AB1CA5" w14:textId="77777777" w:rsidR="00E3700A" w:rsidRDefault="00E3700A" w:rsidP="00E3700A">
      <w:pPr>
        <w:pStyle w:val="a6"/>
        <w:rPr>
          <w:sz w:val="24"/>
          <w:szCs w:val="24"/>
          <w:lang w:val="en-US"/>
        </w:rPr>
      </w:pPr>
    </w:p>
    <w:p w14:paraId="1F48A581" w14:textId="13080BA3" w:rsidR="00E3700A" w:rsidRP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WorkString</w:t>
      </w:r>
    </w:p>
    <w:p w14:paraId="7237B6A9" w14:textId="77777777" w:rsidR="00E3700A" w:rsidRPr="00E3700A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com.company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WorkString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WorkString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"adela, frfe"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WorkString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text)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text;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WorkString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WorkString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(s.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createNew_str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word_check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.split(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"[,. ]+"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Разделяем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слова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i &lt;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word_check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length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 i++)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первой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последней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буквы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wch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word_check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[i];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wch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.toLowerCase().charAt(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wch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.toLowerCase().charAt(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wch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.length() - 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))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.replace(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word_check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[i],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return 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getNew_str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После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удаления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слов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,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начинающихся</w:t>
      </w:r>
      <w:r w:rsidRPr="00E3700A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и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оканчивающихся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на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разные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буквы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,</w:t>
      </w:r>
      <w:r w:rsidRPr="00E3700A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получилась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такая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строка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:</w:t>
      </w:r>
      <w:r w:rsidRPr="00E3700A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 createNew_str();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getForSaveNew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createNew_str();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countTotal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before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.length();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Подсчитываем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длину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текста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after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.replaceAll(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"[,.;!:?]"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).length();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Подсчитываем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длину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текста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без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знаков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препинания</w:t>
      </w:r>
      <w:r w:rsidRPr="00E3700A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before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after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getTotal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String st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(countTotal() &gt; 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Количество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знаков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препинания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в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тексте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:"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Integer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(countTotal());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Увы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в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заданном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тексте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мне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не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удалось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найти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знаки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700A">
        <w:rPr>
          <w:rFonts w:ascii="Courier New" w:hAnsi="Courier New" w:cs="Courier New"/>
          <w:color w:val="067D17"/>
          <w:sz w:val="20"/>
          <w:szCs w:val="20"/>
          <w:lang w:eastAsia="ru-RU"/>
        </w:rPr>
        <w:t>препинания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getForSaveTotal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countTotal();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choiceOf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ch){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save = 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k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Integer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(getForSaveTotal());;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(ch == 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save =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(ch == </w:t>
      </w:r>
      <w:r w:rsidRPr="00E3700A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save = getForSaveNew();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save;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setStr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znak){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(znak.equals(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"!"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|| znak.equals(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"."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|| znak.equals(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"?"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|| znak.equals(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","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|| znak.equals(</w:t>
      </w:r>
      <w:r w:rsidRPr="00E3700A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";"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))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+= znak;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3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700A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getStr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(){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700A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return this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E3700A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text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3700A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CB00DA8" w14:textId="78DE899D" w:rsidR="00E3700A" w:rsidRDefault="00E3700A" w:rsidP="003D326C">
      <w:pPr>
        <w:tabs>
          <w:tab w:val="left" w:pos="1157"/>
        </w:tabs>
        <w:rPr>
          <w:lang w:val="en-US"/>
        </w:rPr>
      </w:pPr>
    </w:p>
    <w:p w14:paraId="0C523B4F" w14:textId="77777777" w:rsidR="00E3700A" w:rsidRDefault="00E3700A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035E4CC0" w14:textId="77777777" w:rsidR="00E3700A" w:rsidRDefault="00E3700A" w:rsidP="00E3700A">
      <w:pPr>
        <w:pStyle w:val="a4"/>
        <w:rPr>
          <w:lang w:val="en-US"/>
        </w:rPr>
      </w:pPr>
      <w:bookmarkStart w:id="5" w:name="_Toc51082890"/>
      <w:r>
        <w:lastRenderedPageBreak/>
        <w:t>Список</w:t>
      </w:r>
      <w:r>
        <w:rPr>
          <w:lang w:val="en-US"/>
        </w:rPr>
        <w:t xml:space="preserve"> </w:t>
      </w:r>
      <w:r>
        <w:t>использованных</w:t>
      </w:r>
      <w:r>
        <w:rPr>
          <w:lang w:val="en-US"/>
        </w:rPr>
        <w:t xml:space="preserve"> </w:t>
      </w:r>
      <w:r>
        <w:t>источников</w:t>
      </w:r>
      <w:bookmarkStart w:id="6" w:name="_Toc329162046"/>
      <w:bookmarkEnd w:id="5"/>
      <w:bookmarkEnd w:id="6"/>
    </w:p>
    <w:p w14:paraId="53B30A6F" w14:textId="77777777" w:rsidR="00E3700A" w:rsidRPr="00245FB7" w:rsidRDefault="00E3700A" w:rsidP="00E3700A">
      <w:pPr>
        <w:pStyle w:val="ab"/>
        <w:numPr>
          <w:ilvl w:val="0"/>
          <w:numId w:val="25"/>
        </w:numPr>
        <w:autoSpaceDE/>
        <w:autoSpaceDN/>
        <w:adjustRightInd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245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ориентированное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указания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выполнению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лабораторных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245FB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245FB7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Иркутск</w:t>
      </w:r>
      <w:r w:rsidRPr="00245F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Изд</w:t>
      </w:r>
      <w:r w:rsidRPr="00245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ИРНИТУ</w:t>
      </w:r>
      <w:r w:rsidRPr="00245FB7">
        <w:rPr>
          <w:rFonts w:ascii="Times New Roman" w:hAnsi="Times New Roman" w:cs="Times New Roman"/>
          <w:sz w:val="28"/>
          <w:szCs w:val="28"/>
        </w:rPr>
        <w:t xml:space="preserve">, 2015. – 23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</w:p>
    <w:p w14:paraId="3F27E73B" w14:textId="77777777" w:rsidR="003D326C" w:rsidRPr="00E3700A" w:rsidRDefault="003D326C" w:rsidP="003D326C">
      <w:pPr>
        <w:tabs>
          <w:tab w:val="left" w:pos="1157"/>
        </w:tabs>
      </w:pPr>
    </w:p>
    <w:sectPr w:rsidR="003D326C" w:rsidRPr="00E3700A" w:rsidSect="009D36E0">
      <w:footerReference w:type="default" r:id="rId18"/>
      <w:pgSz w:w="12240" w:h="15840"/>
      <w:pgMar w:top="851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A5DCF" w14:textId="77777777" w:rsidR="001E52A5" w:rsidRDefault="001E52A5" w:rsidP="003D0CFB">
      <w:pPr>
        <w:spacing w:after="0" w:line="240" w:lineRule="auto"/>
      </w:pPr>
      <w:r>
        <w:separator/>
      </w:r>
    </w:p>
  </w:endnote>
  <w:endnote w:type="continuationSeparator" w:id="0">
    <w:p w14:paraId="65775E88" w14:textId="77777777" w:rsidR="001E52A5" w:rsidRDefault="001E52A5" w:rsidP="003D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964006"/>
      <w:docPartObj>
        <w:docPartGallery w:val="Page Numbers (Bottom of Page)"/>
        <w:docPartUnique/>
      </w:docPartObj>
    </w:sdtPr>
    <w:sdtEndPr/>
    <w:sdtContent>
      <w:p w14:paraId="2A4B1278" w14:textId="77777777" w:rsidR="00E3700A" w:rsidRDefault="00E3700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4D2">
          <w:rPr>
            <w:noProof/>
          </w:rPr>
          <w:t>7</w:t>
        </w:r>
        <w:r>
          <w:fldChar w:fldCharType="end"/>
        </w:r>
      </w:p>
    </w:sdtContent>
  </w:sdt>
  <w:p w14:paraId="1D104F67" w14:textId="77777777" w:rsidR="00E3700A" w:rsidRDefault="00E3700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B4A85" w14:textId="77777777" w:rsidR="001E52A5" w:rsidRDefault="001E52A5" w:rsidP="003D0CFB">
      <w:pPr>
        <w:spacing w:after="0" w:line="240" w:lineRule="auto"/>
      </w:pPr>
      <w:r>
        <w:separator/>
      </w:r>
    </w:p>
  </w:footnote>
  <w:footnote w:type="continuationSeparator" w:id="0">
    <w:p w14:paraId="6E581E28" w14:textId="77777777" w:rsidR="001E52A5" w:rsidRDefault="001E52A5" w:rsidP="003D0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7E4A5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CE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7C6D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2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2083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100E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428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E7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09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5B93A4F"/>
    <w:multiLevelType w:val="multilevel"/>
    <w:tmpl w:val="01D0055E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94E2EB3"/>
    <w:multiLevelType w:val="multilevel"/>
    <w:tmpl w:val="82FC8568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FF30DD6"/>
    <w:multiLevelType w:val="hybridMultilevel"/>
    <w:tmpl w:val="05027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09E436D"/>
    <w:multiLevelType w:val="multilevel"/>
    <w:tmpl w:val="99C496CC"/>
    <w:styleLink w:val="a"/>
    <w:lvl w:ilvl="0">
      <w:start w:val="1"/>
      <w:numFmt w:val="russianLower"/>
      <w:lvlText w:val="%1)"/>
      <w:lvlJc w:val="left"/>
      <w:pPr>
        <w:tabs>
          <w:tab w:val="num" w:pos="1134"/>
        </w:tabs>
        <w:ind w:left="709" w:hanging="5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268409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6450977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81535B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F994683"/>
    <w:multiLevelType w:val="multilevel"/>
    <w:tmpl w:val="99C496CC"/>
    <w:numStyleLink w:val="a"/>
  </w:abstractNum>
  <w:abstractNum w:abstractNumId="20" w15:restartNumberingAfterBreak="0">
    <w:nsid w:val="59AC5CE1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4B1AA3"/>
    <w:multiLevelType w:val="hybridMultilevel"/>
    <w:tmpl w:val="4D6E0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66430D"/>
    <w:multiLevelType w:val="hybridMultilevel"/>
    <w:tmpl w:val="0D1EA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A13DB"/>
    <w:multiLevelType w:val="hybridMultilevel"/>
    <w:tmpl w:val="C754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A302A8"/>
    <w:multiLevelType w:val="hybridMultilevel"/>
    <w:tmpl w:val="452C0A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20"/>
  </w:num>
  <w:num w:numId="5">
    <w:abstractNumId w:val="15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  <w:num w:numId="20">
    <w:abstractNumId w:val="22"/>
  </w:num>
  <w:num w:numId="21">
    <w:abstractNumId w:val="24"/>
  </w:num>
  <w:num w:numId="22">
    <w:abstractNumId w:val="14"/>
  </w:num>
  <w:num w:numId="23">
    <w:abstractNumId w:val="10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D"/>
    <w:rsid w:val="000301C9"/>
    <w:rsid w:val="00093AA6"/>
    <w:rsid w:val="000F1545"/>
    <w:rsid w:val="00131F0F"/>
    <w:rsid w:val="00177938"/>
    <w:rsid w:val="00190955"/>
    <w:rsid w:val="001C6242"/>
    <w:rsid w:val="001E52A5"/>
    <w:rsid w:val="00285347"/>
    <w:rsid w:val="00341CAA"/>
    <w:rsid w:val="003D0CFB"/>
    <w:rsid w:val="003D326C"/>
    <w:rsid w:val="00420BD6"/>
    <w:rsid w:val="005267D7"/>
    <w:rsid w:val="005C6A46"/>
    <w:rsid w:val="00611647"/>
    <w:rsid w:val="006344D2"/>
    <w:rsid w:val="006C395F"/>
    <w:rsid w:val="006E742F"/>
    <w:rsid w:val="00703296"/>
    <w:rsid w:val="00727908"/>
    <w:rsid w:val="0077345E"/>
    <w:rsid w:val="007C59DF"/>
    <w:rsid w:val="00866448"/>
    <w:rsid w:val="009C592D"/>
    <w:rsid w:val="009D36E0"/>
    <w:rsid w:val="00A52781"/>
    <w:rsid w:val="00A619BC"/>
    <w:rsid w:val="00B07A69"/>
    <w:rsid w:val="00B85B1D"/>
    <w:rsid w:val="00BA0242"/>
    <w:rsid w:val="00C16782"/>
    <w:rsid w:val="00C5340D"/>
    <w:rsid w:val="00C626F6"/>
    <w:rsid w:val="00D7661E"/>
    <w:rsid w:val="00D8345E"/>
    <w:rsid w:val="00D84F0C"/>
    <w:rsid w:val="00DD5700"/>
    <w:rsid w:val="00E3700A"/>
    <w:rsid w:val="00E5212E"/>
    <w:rsid w:val="00E8438A"/>
    <w:rsid w:val="00F20A15"/>
    <w:rsid w:val="00F22100"/>
    <w:rsid w:val="00F303EC"/>
    <w:rsid w:val="00F3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880"/>
  <w15:docId w15:val="{910E9E85-502A-44F4-86AA-31F2AD4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5B1D"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Calibri"/>
    </w:rPr>
  </w:style>
  <w:style w:type="paragraph" w:styleId="1">
    <w:name w:val="heading 1"/>
    <w:basedOn w:val="a0"/>
    <w:next w:val="a0"/>
    <w:link w:val="10"/>
    <w:uiPriority w:val="9"/>
    <w:rsid w:val="00F313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Я Заголовок Первого Уровня"/>
    <w:basedOn w:val="a0"/>
    <w:next w:val="a5"/>
    <w:qFormat/>
    <w:rsid w:val="005C6A46"/>
    <w:pPr>
      <w:spacing w:before="120"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Я Заголовок Второго Уровня"/>
    <w:basedOn w:val="a0"/>
    <w:next w:val="a6"/>
    <w:qFormat/>
    <w:rsid w:val="00611647"/>
    <w:pPr>
      <w:spacing w:before="60" w:after="60" w:line="240" w:lineRule="auto"/>
      <w:ind w:firstLine="709"/>
    </w:pPr>
    <w:rPr>
      <w:rFonts w:ascii="Times New Roman" w:hAnsi="Times New Roman"/>
      <w:b/>
      <w:sz w:val="28"/>
    </w:rPr>
  </w:style>
  <w:style w:type="paragraph" w:customStyle="1" w:styleId="a6">
    <w:name w:val="Я Заголовок Третьего Уровня"/>
    <w:basedOn w:val="a0"/>
    <w:qFormat/>
    <w:rsid w:val="005C6A46"/>
    <w:pPr>
      <w:spacing w:before="60" w:after="60" w:line="240" w:lineRule="auto"/>
    </w:pPr>
    <w:rPr>
      <w:rFonts w:ascii="Times New Roman" w:hAnsi="Times New Roman"/>
      <w:b/>
      <w:sz w:val="28"/>
    </w:rPr>
  </w:style>
  <w:style w:type="paragraph" w:customStyle="1" w:styleId="a7">
    <w:name w:val="Я ЛбТекст"/>
    <w:basedOn w:val="a0"/>
    <w:qFormat/>
    <w:rsid w:val="00B85B1D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customStyle="1" w:styleId="a8">
    <w:name w:val="ЛбТабличка"/>
    <w:basedOn w:val="a2"/>
    <w:uiPriority w:val="99"/>
    <w:rsid w:val="00F20A15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</w:tblPr>
    <w:trPr>
      <w:jc w:val="center"/>
    </w:trPr>
    <w:tcPr>
      <w:vAlign w:val="center"/>
    </w:tcPr>
  </w:style>
  <w:style w:type="numbering" w:customStyle="1" w:styleId="a9">
    <w:name w:val="Я Стиль Списка"/>
    <w:basedOn w:val="a3"/>
    <w:uiPriority w:val="99"/>
    <w:rsid w:val="00611647"/>
  </w:style>
  <w:style w:type="paragraph" w:customStyle="1" w:styleId="11">
    <w:name w:val="Стиль1"/>
    <w:basedOn w:val="a5"/>
    <w:next w:val="a0"/>
    <w:qFormat/>
    <w:rsid w:val="00611647"/>
  </w:style>
  <w:style w:type="table" w:customStyle="1" w:styleId="aa">
    <w:name w:val="Я Стиль Таблицы"/>
    <w:basedOn w:val="a2"/>
    <w:uiPriority w:val="99"/>
    <w:rsid w:val="006C395F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tblHeader/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</w:tblStylePr>
  </w:style>
  <w:style w:type="character" w:customStyle="1" w:styleId="10">
    <w:name w:val="Заголовок 1 Знак"/>
    <w:basedOn w:val="a1"/>
    <w:link w:val="1"/>
    <w:uiPriority w:val="9"/>
    <w:rsid w:val="00F3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Я Стиль Многоуровневого списка"/>
    <w:basedOn w:val="a3"/>
    <w:uiPriority w:val="99"/>
    <w:rsid w:val="00C626F6"/>
    <w:pPr>
      <w:numPr>
        <w:numId w:val="5"/>
      </w:numPr>
    </w:pPr>
  </w:style>
  <w:style w:type="paragraph" w:styleId="ab">
    <w:name w:val="List Paragraph"/>
    <w:basedOn w:val="a0"/>
    <w:uiPriority w:val="34"/>
    <w:qFormat/>
    <w:rsid w:val="00F313B9"/>
    <w:pPr>
      <w:ind w:left="720"/>
      <w:contextualSpacing/>
    </w:pPr>
  </w:style>
  <w:style w:type="table" w:styleId="ac">
    <w:name w:val="Table Grid"/>
    <w:basedOn w:val="a2"/>
    <w:uiPriority w:val="39"/>
    <w:rsid w:val="0070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3D0CFB"/>
  </w:style>
  <w:style w:type="paragraph" w:styleId="af">
    <w:name w:val="footer"/>
    <w:basedOn w:val="a0"/>
    <w:link w:val="af0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3D0CFB"/>
  </w:style>
  <w:style w:type="paragraph" w:customStyle="1" w:styleId="TextBody">
    <w:name w:val="Text Body"/>
    <w:basedOn w:val="a0"/>
    <w:uiPriority w:val="99"/>
    <w:rsid w:val="00B85B1D"/>
    <w:pPr>
      <w:spacing w:after="120"/>
    </w:pPr>
    <w:rPr>
      <w:lang w:eastAsia="ru-RU"/>
    </w:rPr>
  </w:style>
  <w:style w:type="paragraph" w:styleId="af1">
    <w:name w:val="Body Text Indent"/>
    <w:basedOn w:val="a0"/>
    <w:link w:val="af2"/>
    <w:uiPriority w:val="99"/>
    <w:unhideWhenUsed/>
    <w:rsid w:val="00B85B1D"/>
    <w:pPr>
      <w:spacing w:after="120"/>
      <w:ind w:left="360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B85B1D"/>
    <w:rPr>
      <w:rFonts w:ascii="Calibri" w:eastAsia="Times New Roman" w:hAnsi="Calibri" w:cs="Calibri"/>
    </w:rPr>
  </w:style>
  <w:style w:type="paragraph" w:customStyle="1" w:styleId="3f3f3f">
    <w:name w:val="Л3fа3fб3f"/>
    <w:basedOn w:val="a0"/>
    <w:uiPriority w:val="99"/>
    <w:rsid w:val="00B85B1D"/>
    <w:pPr>
      <w:ind w:firstLine="708"/>
    </w:pPr>
    <w:rPr>
      <w:rFonts w:ascii="Times New Roman" w:cs="Times New Roman"/>
      <w:color w:val="000000"/>
      <w:sz w:val="28"/>
      <w:szCs w:val="28"/>
    </w:rPr>
  </w:style>
  <w:style w:type="paragraph" w:customStyle="1" w:styleId="3f3f3f3f3f3f3f3f3f3f3f3f3f3f3f3f3f3f3f">
    <w:name w:val="П3fр3fо3fц3fе3fн3fк3fо3f_С3fт3fи3fл3fь3f_т3fе3fк3fс3fт3fа3f"/>
    <w:basedOn w:val="a0"/>
    <w:uiPriority w:val="99"/>
    <w:rsid w:val="00B85B1D"/>
    <w:pPr>
      <w:spacing w:after="0" w:line="240" w:lineRule="auto"/>
      <w:ind w:firstLine="709"/>
      <w:jc w:val="both"/>
    </w:pPr>
    <w:rPr>
      <w:rFonts w:ascii="Times New Roman" w:cs="Times New Roman"/>
      <w:sz w:val="28"/>
      <w:szCs w:val="28"/>
    </w:rPr>
  </w:style>
  <w:style w:type="paragraph" w:styleId="af3">
    <w:name w:val="caption"/>
    <w:basedOn w:val="a0"/>
    <w:next w:val="a0"/>
    <w:uiPriority w:val="35"/>
    <w:unhideWhenUsed/>
    <w:qFormat/>
    <w:rsid w:val="00B85B1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f3f3f3f3f3f3f3f43f3f3f3f">
    <w:name w:val="К3fр3fу3fп3fе3fн3fе3fв3f 4 З3fн3fа3fк3f"/>
    <w:basedOn w:val="a1"/>
    <w:uiPriority w:val="99"/>
    <w:rsid w:val="00B85B1D"/>
    <w:rPr>
      <w:rFonts w:ascii="Times New Roman" w:eastAsia="Times New Roman" w:cs="Times New Roman"/>
      <w:i/>
      <w:iCs/>
      <w:sz w:val="28"/>
      <w:szCs w:val="28"/>
    </w:rPr>
  </w:style>
  <w:style w:type="paragraph" w:customStyle="1" w:styleId="3f3f3f3f3f3f3f3f3f1">
    <w:name w:val="З3fА3fГ3fО3fЛ3fО3fВ3fО3fК3f1"/>
    <w:basedOn w:val="a0"/>
    <w:uiPriority w:val="99"/>
    <w:rsid w:val="00B85B1D"/>
    <w:pPr>
      <w:spacing w:before="120" w:after="120"/>
      <w:ind w:firstLine="709"/>
    </w:pPr>
    <w:rPr>
      <w:rFonts w:asci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B8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85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5212E"/>
    <w:pPr>
      <w:spacing w:after="100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B85B1D"/>
    <w:pPr>
      <w:spacing w:after="100"/>
      <w:ind w:left="440"/>
    </w:pPr>
  </w:style>
  <w:style w:type="character" w:styleId="af4">
    <w:name w:val="Hyperlink"/>
    <w:basedOn w:val="a1"/>
    <w:uiPriority w:val="99"/>
    <w:unhideWhenUsed/>
    <w:rsid w:val="00B85B1D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D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9D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9D36E0"/>
    <w:rPr>
      <w:rFonts w:ascii="Tahoma" w:eastAsia="Times New Roman" w:hAnsi="Tahoma" w:cs="Tahoma"/>
      <w:sz w:val="16"/>
      <w:szCs w:val="16"/>
    </w:rPr>
  </w:style>
  <w:style w:type="paragraph" w:customStyle="1" w:styleId="21">
    <w:name w:val="Проценко_Заголовок_2"/>
    <w:basedOn w:val="a0"/>
    <w:next w:val="a0"/>
    <w:qFormat/>
    <w:rsid w:val="00E3700A"/>
    <w:pPr>
      <w:autoSpaceDE/>
      <w:autoSpaceDN/>
      <w:adjustRightInd/>
      <w:spacing w:before="60" w:after="60"/>
      <w:ind w:firstLine="709"/>
      <w:jc w:val="both"/>
      <w:outlineLvl w:val="1"/>
    </w:pPr>
    <w:rPr>
      <w:rFonts w:ascii="Times New Roman" w:eastAsiaTheme="minorHAnsi" w:hAnsi="Times New Roman" w:cstheme="minorBidi"/>
      <w:b/>
      <w:sz w:val="28"/>
    </w:rPr>
  </w:style>
  <w:style w:type="paragraph" w:styleId="af7">
    <w:name w:val="TOC Heading"/>
    <w:basedOn w:val="1"/>
    <w:next w:val="a0"/>
    <w:uiPriority w:val="39"/>
    <w:unhideWhenUsed/>
    <w:qFormat/>
    <w:rsid w:val="00E3700A"/>
    <w:pPr>
      <w:numPr>
        <w:numId w:val="0"/>
      </w:numPr>
      <w:suppressAutoHyphens w:val="0"/>
      <w:autoSpaceDE/>
      <w:autoSpaceDN/>
      <w:adjustRightInd/>
      <w:spacing w:line="259" w:lineRule="auto"/>
      <w:outlineLvl w:val="9"/>
    </w:pPr>
    <w:rPr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E3700A"/>
    <w:pPr>
      <w:suppressAutoHyphens w:val="0"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Documents\&#1053;&#1072;&#1089;&#1090;&#1088;&#1072;&#1080;&#1074;&#1072;&#1077;&#1084;&#1099;&#1077;%20&#1096;&#1072;&#1073;&#1083;&#1086;&#1085;&#1099;%20Office\&#1051;&#1072;&#1073;&#1072;&#1042;&#1086;&#1088;&#10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C972-5334-4A9A-9491-5829560B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ЛабаВорд.dotx</Template>
  <TotalTime>277</TotalTime>
  <Pages>1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Учетная запись Майкрософт</cp:lastModifiedBy>
  <cp:revision>12</cp:revision>
  <dcterms:created xsi:type="dcterms:W3CDTF">2020-11-25T16:10:00Z</dcterms:created>
  <dcterms:modified xsi:type="dcterms:W3CDTF">2020-12-04T11:34:00Z</dcterms:modified>
</cp:coreProperties>
</file>